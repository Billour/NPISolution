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76" w:rsidRDefault="003F2B76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3F2B76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10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2009/10/08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3F2B76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3F2B76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3F2B76" w:rsidTr="004E5F02">
        <w:trPr>
          <w:cantSplit/>
          <w:trHeight w:val="4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3F2B7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10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2009/10/08</w:t>
              </w:r>
            </w:smartTag>
          </w:p>
        </w:tc>
      </w:tr>
      <w:tr w:rsidR="003F2B76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3F2B7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 xml:space="preserve"> NPI Batch Job</w:t>
            </w:r>
          </w:p>
          <w:p w:rsidR="003F2B76" w:rsidRDefault="003F2B76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新增回覆的電子郵件信件加入</w:t>
            </w:r>
            <w:smartTag w:uri="urn:schemas-microsoft-com:office:smarttags" w:element="PersonName">
              <w:r w:rsidRPr="00277C33">
                <w:rPr>
                  <w:b/>
                  <w:bCs/>
                  <w:sz w:val="20"/>
                  <w:lang w:eastAsia="zh-TW"/>
                </w:rPr>
                <w:t>Yulin Li</w:t>
              </w:r>
            </w:smartTag>
            <w:r w:rsidRPr="00277C33">
              <w:rPr>
                <w:b/>
                <w:bCs/>
                <w:sz w:val="20"/>
                <w:lang w:eastAsia="zh-TW"/>
              </w:rPr>
              <w:t>(</w:t>
            </w:r>
            <w:r w:rsidRPr="00277C33">
              <w:rPr>
                <w:rFonts w:hint="eastAsia"/>
                <w:b/>
                <w:bCs/>
                <w:sz w:val="20"/>
                <w:lang w:eastAsia="zh-TW"/>
              </w:rPr>
              <w:t>黎郁伶</w:t>
            </w:r>
            <w:r w:rsidRPr="00277C33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通知。</w:t>
            </w:r>
          </w:p>
          <w:p w:rsidR="003F2B76" w:rsidRDefault="003F2B76" w:rsidP="004441A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新增回覆電子郵件加入</w:t>
            </w:r>
            <w:smartTag w:uri="urn:schemas-microsoft-com:office:smarttags" w:element="PersonName">
              <w:r w:rsidRPr="00277C33">
                <w:rPr>
                  <w:b/>
                  <w:bCs/>
                  <w:sz w:val="20"/>
                  <w:lang w:eastAsia="zh-TW"/>
                </w:rPr>
                <w:t>Yulin Li</w:t>
              </w:r>
            </w:smartTag>
            <w:r w:rsidRPr="00277C33">
              <w:rPr>
                <w:b/>
                <w:bCs/>
                <w:sz w:val="20"/>
                <w:lang w:eastAsia="zh-TW"/>
              </w:rPr>
              <w:t>(</w:t>
            </w:r>
            <w:r w:rsidRPr="00277C33">
              <w:rPr>
                <w:rFonts w:hint="eastAsia"/>
                <w:b/>
                <w:bCs/>
                <w:sz w:val="20"/>
                <w:lang w:eastAsia="zh-TW"/>
              </w:rPr>
              <w:t>黎郁伶</w:t>
            </w:r>
            <w:r w:rsidRPr="00277C33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。</w:t>
            </w:r>
          </w:p>
          <w:p w:rsidR="003F2B76" w:rsidRDefault="003F2B76" w:rsidP="004441A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修正</w:t>
            </w:r>
            <w:r>
              <w:rPr>
                <w:b/>
                <w:bCs/>
                <w:sz w:val="20"/>
                <w:lang w:eastAsia="zh-TW"/>
              </w:rPr>
              <w:t>app.config</w:t>
            </w:r>
          </w:p>
          <w:p w:rsidR="003F2B76" w:rsidRPr="00277C33" w:rsidRDefault="003F2B76" w:rsidP="004441A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修正</w:t>
            </w:r>
            <w:r>
              <w:rPr>
                <w:b/>
                <w:bCs/>
                <w:sz w:val="20"/>
                <w:lang w:eastAsia="zh-TW"/>
              </w:rPr>
              <w:t xml:space="preserve">log4net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的顯示訊息，將其不需要之內容去除。</w:t>
            </w:r>
          </w:p>
          <w:p w:rsidR="003F2B76" w:rsidRPr="006A6A8E" w:rsidRDefault="003F2B76" w:rsidP="00A34223">
            <w:pPr>
              <w:rPr>
                <w:b/>
                <w:bCs/>
                <w:sz w:val="20"/>
                <w:lang w:eastAsia="zh-TW"/>
              </w:rPr>
            </w:pPr>
          </w:p>
          <w:p w:rsidR="003F2B76" w:rsidRDefault="003F2B76" w:rsidP="00A34223">
            <w:pPr>
              <w:rPr>
                <w:b/>
                <w:bCs/>
                <w:sz w:val="20"/>
                <w:lang w:eastAsia="zh-TW"/>
              </w:rPr>
            </w:pPr>
          </w:p>
          <w:p w:rsidR="003F2B76" w:rsidRDefault="003F2B76" w:rsidP="00A34223">
            <w:pPr>
              <w:rPr>
                <w:b/>
                <w:bCs/>
                <w:sz w:val="20"/>
                <w:lang w:eastAsia="zh-TW"/>
              </w:rPr>
            </w:pPr>
          </w:p>
          <w:p w:rsidR="003F2B76" w:rsidRDefault="003F2B76" w:rsidP="00A34223">
            <w:pPr>
              <w:rPr>
                <w:lang w:eastAsia="zh-TW"/>
              </w:rPr>
            </w:pPr>
          </w:p>
        </w:tc>
      </w:tr>
      <w:tr w:rsidR="003F2B76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2B76" w:rsidRDefault="003F2B76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3F2B76" w:rsidRDefault="003F2B76" w:rsidP="005E00DB">
      <w:pPr>
        <w:rPr>
          <w:b/>
          <w:bCs/>
          <w:color w:val="FF0000"/>
          <w:sz w:val="20"/>
          <w:lang w:eastAsia="zh-TW"/>
        </w:rPr>
      </w:pPr>
    </w:p>
    <w:p w:rsidR="003F2B76" w:rsidRPr="00133DDA" w:rsidRDefault="003F2B76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3F2B7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3F2B76" w:rsidRDefault="003F2B76" w:rsidP="007021DC">
            <w:pPr>
              <w:rPr>
                <w:sz w:val="20"/>
                <w:lang w:eastAsia="zh-TW"/>
              </w:rPr>
            </w:pPr>
          </w:p>
        </w:tc>
      </w:tr>
      <w:tr w:rsidR="003F2B7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3F2B7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>
            <w:pPr>
              <w:rPr>
                <w:lang w:eastAsia="zh-TW"/>
              </w:rPr>
            </w:pPr>
          </w:p>
        </w:tc>
      </w:tr>
      <w:tr w:rsidR="003F2B7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3F2B7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/>
        </w:tc>
      </w:tr>
      <w:tr w:rsidR="003F2B76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i/>
                <w:iCs/>
                <w:sz w:val="20"/>
              </w:rPr>
            </w:pPr>
          </w:p>
        </w:tc>
      </w:tr>
      <w:tr w:rsidR="003F2B7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Pr="008936EF" w:rsidRDefault="003F2B76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Pr="008936EF" w:rsidRDefault="003F2B76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Pr="008936EF" w:rsidRDefault="003F2B76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3F2B7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Pr="00CC4219" w:rsidRDefault="003F2B76" w:rsidP="0080490D">
            <w:pPr>
              <w:rPr>
                <w:b/>
                <w:bCs/>
                <w:sz w:val="20"/>
                <w:lang w:eastAsia="zh-TW"/>
              </w:rPr>
            </w:pPr>
            <w:r w:rsidRPr="00CC4219">
              <w:rPr>
                <w:b/>
                <w:bCs/>
                <w:sz w:val="20"/>
                <w:lang w:eastAsia="zh-TW"/>
              </w:rPr>
              <w:t>DeployNPIBatch.bak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>NPI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 Batch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F2B7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Pr="00CC4219" w:rsidRDefault="003F2B76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F2B7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F2B7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F2B76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7021DC">
            <w:pPr>
              <w:rPr>
                <w:i/>
                <w:iCs/>
                <w:sz w:val="20"/>
              </w:rPr>
            </w:pPr>
          </w:p>
        </w:tc>
      </w:tr>
    </w:tbl>
    <w:p w:rsidR="003F2B76" w:rsidRDefault="003F2B76" w:rsidP="005E00DB">
      <w:pPr>
        <w:rPr>
          <w:b/>
          <w:bCs/>
          <w:sz w:val="20"/>
          <w:lang w:eastAsia="zh-TW"/>
        </w:rPr>
      </w:pPr>
    </w:p>
    <w:p w:rsidR="003F2B76" w:rsidRPr="00133DDA" w:rsidRDefault="003F2B76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3F2B76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B76" w:rsidRDefault="003F2B76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3F2B76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B76" w:rsidRPr="00A34223" w:rsidRDefault="003F2B76" w:rsidP="00133DDA">
            <w:pPr>
              <w:rPr>
                <w:lang w:eastAsia="zh-TW"/>
              </w:rPr>
            </w:pPr>
          </w:p>
        </w:tc>
      </w:tr>
      <w:tr w:rsidR="003F2B76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B76" w:rsidRPr="004A3315" w:rsidRDefault="003F2B76" w:rsidP="00133DDA">
            <w:pPr>
              <w:rPr>
                <w:lang w:eastAsia="zh-TW"/>
              </w:rPr>
            </w:pPr>
          </w:p>
        </w:tc>
      </w:tr>
      <w:tr w:rsidR="003F2B76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EE5CA1">
            <w:pPr>
              <w:rPr>
                <w:sz w:val="20"/>
                <w:lang w:eastAsia="zh-TW"/>
              </w:rPr>
            </w:pPr>
          </w:p>
          <w:p w:rsidR="003F2B76" w:rsidRDefault="003F2B76" w:rsidP="00EE5CA1">
            <w:pPr>
              <w:rPr>
                <w:sz w:val="20"/>
                <w:lang w:eastAsia="zh-TW"/>
              </w:rPr>
            </w:pPr>
          </w:p>
          <w:p w:rsidR="003F2B76" w:rsidRDefault="003F2B76" w:rsidP="00EE5CA1">
            <w:pPr>
              <w:rPr>
                <w:sz w:val="20"/>
                <w:lang w:eastAsia="zh-TW"/>
              </w:rPr>
            </w:pPr>
          </w:p>
        </w:tc>
      </w:tr>
      <w:tr w:rsidR="003F2B76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3F2B76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76" w:rsidRDefault="003F2B76" w:rsidP="00EE5CA1">
            <w:pPr>
              <w:rPr>
                <w:sz w:val="20"/>
                <w:lang w:eastAsia="zh-TW"/>
              </w:rPr>
            </w:pPr>
          </w:p>
          <w:p w:rsidR="003F2B76" w:rsidRDefault="003F2B76" w:rsidP="00EE5CA1">
            <w:pPr>
              <w:rPr>
                <w:sz w:val="20"/>
                <w:lang w:eastAsia="zh-TW"/>
              </w:rPr>
            </w:pPr>
          </w:p>
          <w:p w:rsidR="003F2B76" w:rsidRDefault="003F2B76" w:rsidP="00EE5CA1">
            <w:pPr>
              <w:rPr>
                <w:sz w:val="20"/>
                <w:lang w:eastAsia="zh-TW"/>
              </w:rPr>
            </w:pPr>
          </w:p>
        </w:tc>
      </w:tr>
    </w:tbl>
    <w:p w:rsidR="003F2B76" w:rsidRDefault="003F2B76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3F2B76" w:rsidTr="00B01A40">
        <w:trPr>
          <w:trHeight w:val="275"/>
          <w:jc w:val="center"/>
        </w:trPr>
        <w:tc>
          <w:tcPr>
            <w:tcW w:w="1991" w:type="dxa"/>
          </w:tcPr>
          <w:p w:rsidR="003F2B76" w:rsidRDefault="003F2B7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3F2B76" w:rsidRDefault="003F2B76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3F2B76" w:rsidRDefault="003F2B7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3F2B76" w:rsidRDefault="003F2B76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3F2B76" w:rsidRDefault="003F2B76">
            <w:pPr>
              <w:rPr>
                <w:sz w:val="20"/>
              </w:rPr>
            </w:pPr>
          </w:p>
        </w:tc>
      </w:tr>
      <w:tr w:rsidR="003F2B76" w:rsidTr="00B01A40">
        <w:trPr>
          <w:trHeight w:val="233"/>
          <w:jc w:val="center"/>
        </w:trPr>
        <w:tc>
          <w:tcPr>
            <w:tcW w:w="1991" w:type="dxa"/>
          </w:tcPr>
          <w:p w:rsidR="003F2B76" w:rsidRDefault="003F2B76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3F2B76" w:rsidRDefault="003F2B76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3F2B76" w:rsidRDefault="003F2B76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3F2B76" w:rsidRDefault="003F2B76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3F2B76" w:rsidRDefault="003F2B76">
            <w:pPr>
              <w:rPr>
                <w:sz w:val="20"/>
              </w:rPr>
            </w:pPr>
          </w:p>
        </w:tc>
      </w:tr>
    </w:tbl>
    <w:p w:rsidR="003F2B76" w:rsidRDefault="003F2B76">
      <w:pPr>
        <w:ind w:left="-720" w:firstLine="720"/>
        <w:rPr>
          <w:sz w:val="20"/>
        </w:rPr>
      </w:pPr>
    </w:p>
    <w:sectPr w:rsidR="003F2B76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B76" w:rsidRDefault="003F2B76">
      <w:r>
        <w:separator/>
      </w:r>
    </w:p>
  </w:endnote>
  <w:endnote w:type="continuationSeparator" w:id="1">
    <w:p w:rsidR="003F2B76" w:rsidRDefault="003F2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B76" w:rsidRDefault="003F2B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F2B76" w:rsidRDefault="003F2B7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B76" w:rsidRDefault="003F2B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F2B76" w:rsidRDefault="003F2B76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B76" w:rsidRDefault="003F2B76">
      <w:r>
        <w:separator/>
      </w:r>
    </w:p>
  </w:footnote>
  <w:footnote w:type="continuationSeparator" w:id="1">
    <w:p w:rsidR="003F2B76" w:rsidRDefault="003F2B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3F2B76">
      <w:tc>
        <w:tcPr>
          <w:tcW w:w="5508" w:type="dxa"/>
        </w:tcPr>
        <w:p w:rsidR="003F2B76" w:rsidRDefault="003F2B76">
          <w:pPr>
            <w:pStyle w:val="Header"/>
          </w:pPr>
          <w:r w:rsidRPr="008F3012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3F2B76" w:rsidRDefault="003F2B76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3F2B76" w:rsidRDefault="003F2B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33AD9"/>
    <w:rsid w:val="00077F8B"/>
    <w:rsid w:val="00083AB0"/>
    <w:rsid w:val="000B1185"/>
    <w:rsid w:val="000E35ED"/>
    <w:rsid w:val="00100FE8"/>
    <w:rsid w:val="00104B8C"/>
    <w:rsid w:val="001174F5"/>
    <w:rsid w:val="00133DDA"/>
    <w:rsid w:val="001421E0"/>
    <w:rsid w:val="00144C79"/>
    <w:rsid w:val="00161044"/>
    <w:rsid w:val="0019017A"/>
    <w:rsid w:val="00195617"/>
    <w:rsid w:val="001D1717"/>
    <w:rsid w:val="001F496C"/>
    <w:rsid w:val="002320D4"/>
    <w:rsid w:val="00275B87"/>
    <w:rsid w:val="00277C33"/>
    <w:rsid w:val="00281950"/>
    <w:rsid w:val="0028464C"/>
    <w:rsid w:val="002908AC"/>
    <w:rsid w:val="002C28AC"/>
    <w:rsid w:val="002D36B7"/>
    <w:rsid w:val="002F1907"/>
    <w:rsid w:val="0030344B"/>
    <w:rsid w:val="00304BFA"/>
    <w:rsid w:val="00382B34"/>
    <w:rsid w:val="003C406D"/>
    <w:rsid w:val="003D2260"/>
    <w:rsid w:val="003F16B1"/>
    <w:rsid w:val="003F2B76"/>
    <w:rsid w:val="0040583A"/>
    <w:rsid w:val="004150FC"/>
    <w:rsid w:val="00431CB1"/>
    <w:rsid w:val="004441A7"/>
    <w:rsid w:val="00477FDF"/>
    <w:rsid w:val="00491817"/>
    <w:rsid w:val="00497964"/>
    <w:rsid w:val="004A3315"/>
    <w:rsid w:val="004B2063"/>
    <w:rsid w:val="004D7A0A"/>
    <w:rsid w:val="004E5F02"/>
    <w:rsid w:val="0052166E"/>
    <w:rsid w:val="00531C1C"/>
    <w:rsid w:val="00552317"/>
    <w:rsid w:val="00564E21"/>
    <w:rsid w:val="00570005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05216"/>
    <w:rsid w:val="00654CF9"/>
    <w:rsid w:val="00656658"/>
    <w:rsid w:val="006604A9"/>
    <w:rsid w:val="0069052D"/>
    <w:rsid w:val="006A6A8E"/>
    <w:rsid w:val="006B72E5"/>
    <w:rsid w:val="006D3B3F"/>
    <w:rsid w:val="006F268A"/>
    <w:rsid w:val="007021DC"/>
    <w:rsid w:val="00760339"/>
    <w:rsid w:val="007752A6"/>
    <w:rsid w:val="00777088"/>
    <w:rsid w:val="007864E9"/>
    <w:rsid w:val="00790062"/>
    <w:rsid w:val="007C0A11"/>
    <w:rsid w:val="007D3A72"/>
    <w:rsid w:val="007F12D8"/>
    <w:rsid w:val="00800921"/>
    <w:rsid w:val="0080490D"/>
    <w:rsid w:val="00806F03"/>
    <w:rsid w:val="00813F0D"/>
    <w:rsid w:val="00821350"/>
    <w:rsid w:val="00854EC4"/>
    <w:rsid w:val="00865FF3"/>
    <w:rsid w:val="008719F7"/>
    <w:rsid w:val="008936EF"/>
    <w:rsid w:val="008A1EBB"/>
    <w:rsid w:val="008F3012"/>
    <w:rsid w:val="00917BCF"/>
    <w:rsid w:val="00940285"/>
    <w:rsid w:val="00960AB9"/>
    <w:rsid w:val="0096103D"/>
    <w:rsid w:val="00970186"/>
    <w:rsid w:val="00972C0E"/>
    <w:rsid w:val="009858E2"/>
    <w:rsid w:val="00990411"/>
    <w:rsid w:val="009C0121"/>
    <w:rsid w:val="00A34223"/>
    <w:rsid w:val="00A71365"/>
    <w:rsid w:val="00A871A1"/>
    <w:rsid w:val="00AB7B21"/>
    <w:rsid w:val="00AC0FE7"/>
    <w:rsid w:val="00AE3FE1"/>
    <w:rsid w:val="00AE4149"/>
    <w:rsid w:val="00B01A40"/>
    <w:rsid w:val="00B05AFF"/>
    <w:rsid w:val="00B12C11"/>
    <w:rsid w:val="00B2517F"/>
    <w:rsid w:val="00B260AA"/>
    <w:rsid w:val="00B32555"/>
    <w:rsid w:val="00B454AC"/>
    <w:rsid w:val="00B52F4D"/>
    <w:rsid w:val="00B7158C"/>
    <w:rsid w:val="00B92860"/>
    <w:rsid w:val="00BC1F2F"/>
    <w:rsid w:val="00BD5F5C"/>
    <w:rsid w:val="00BF1DC5"/>
    <w:rsid w:val="00C014E6"/>
    <w:rsid w:val="00C0234B"/>
    <w:rsid w:val="00C057D0"/>
    <w:rsid w:val="00C16E48"/>
    <w:rsid w:val="00C4071B"/>
    <w:rsid w:val="00C47780"/>
    <w:rsid w:val="00C620E6"/>
    <w:rsid w:val="00C635DD"/>
    <w:rsid w:val="00C7591F"/>
    <w:rsid w:val="00C831EF"/>
    <w:rsid w:val="00CB0AC2"/>
    <w:rsid w:val="00CB24EC"/>
    <w:rsid w:val="00CC4219"/>
    <w:rsid w:val="00CF48F3"/>
    <w:rsid w:val="00D02054"/>
    <w:rsid w:val="00D02643"/>
    <w:rsid w:val="00D13424"/>
    <w:rsid w:val="00D17EF9"/>
    <w:rsid w:val="00D9245E"/>
    <w:rsid w:val="00DC27CB"/>
    <w:rsid w:val="00E254E1"/>
    <w:rsid w:val="00E51346"/>
    <w:rsid w:val="00E56F43"/>
    <w:rsid w:val="00E95824"/>
    <w:rsid w:val="00EB184D"/>
    <w:rsid w:val="00EE5CA1"/>
    <w:rsid w:val="00EE79FF"/>
    <w:rsid w:val="00F01091"/>
    <w:rsid w:val="00F01D8E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86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1</Pages>
  <Words>117</Words>
  <Characters>672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25</cp:revision>
  <cp:lastPrinted>2003-04-24T00:19:00Z</cp:lastPrinted>
  <dcterms:created xsi:type="dcterms:W3CDTF">2008-12-01T02:11:00Z</dcterms:created>
  <dcterms:modified xsi:type="dcterms:W3CDTF">2009-10-08T07:18:00Z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