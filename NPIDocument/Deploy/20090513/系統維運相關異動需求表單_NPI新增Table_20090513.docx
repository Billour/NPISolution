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C55" w:rsidRDefault="004C7C55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4C7C55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7C55" w:rsidRDefault="004C7C55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7C55" w:rsidRDefault="004C7C55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3"/>
                <w:attr w:name="Month" w:val="5"/>
                <w:attr w:name="Year" w:val="2009"/>
              </w:smartTagPr>
              <w:r>
                <w:rPr>
                  <w:i/>
                  <w:iCs/>
                  <w:sz w:val="20"/>
                  <w:lang w:eastAsia="zh-TW"/>
                </w:rPr>
                <w:t>2009/05/13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7C55" w:rsidRDefault="004C7C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7C55" w:rsidRDefault="004C7C55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816275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4C7C55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7C55" w:rsidRDefault="004C7C55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7C55" w:rsidRDefault="004C7C55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7C55" w:rsidRDefault="004C7C55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7C55" w:rsidRDefault="004C7C55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4C7C55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7C55" w:rsidRDefault="004C7C55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7C55" w:rsidRDefault="004C7C55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Mis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7C55" w:rsidRDefault="004C7C55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7C55" w:rsidRDefault="004C7C55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4C7C55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7C55" w:rsidRDefault="004C7C55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7C55" w:rsidRDefault="004C7C55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4C7C55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7C55" w:rsidRDefault="004C7C55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7C55" w:rsidRDefault="004C7C55" w:rsidP="005B0DCF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7"/>
                <w:attr w:name="Month" w:val="2"/>
                <w:attr w:name="Year" w:val="2009"/>
              </w:smartTagPr>
              <w:r>
                <w:rPr>
                  <w:b/>
                  <w:bCs/>
                  <w:sz w:val="20"/>
                  <w:lang w:eastAsia="zh-TW"/>
                </w:rPr>
                <w:t>2009/02/17</w:t>
              </w:r>
            </w:smartTag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</w:tr>
      <w:tr w:rsidR="004C7C55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7C55" w:rsidRDefault="004C7C55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7C55" w:rsidRDefault="004C7C55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AP-</w:t>
            </w:r>
            <w:r>
              <w:rPr>
                <w:rFonts w:hint="eastAsia"/>
                <w:lang w:eastAsia="zh-TW"/>
              </w:rPr>
              <w:t>資材相關</w:t>
            </w:r>
            <w:r>
              <w:rPr>
                <w:lang w:eastAsia="zh-TW"/>
              </w:rPr>
              <w:t>e</w:t>
            </w:r>
            <w:r>
              <w:rPr>
                <w:rFonts w:hint="eastAsia"/>
                <w:lang w:eastAsia="zh-TW"/>
              </w:rPr>
              <w:t>化服務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7C55" w:rsidRDefault="004C7C55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7C55" w:rsidRDefault="004C7C55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eSCM</w:t>
            </w:r>
          </w:p>
        </w:tc>
      </w:tr>
      <w:tr w:rsidR="004C7C55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7C55" w:rsidRDefault="004C7C55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7C55" w:rsidRDefault="004C7C55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建立</w:t>
            </w:r>
            <w:r>
              <w:rPr>
                <w:b/>
                <w:bCs/>
                <w:sz w:val="20"/>
                <w:lang w:eastAsia="zh-TW"/>
              </w:rPr>
              <w:t xml:space="preserve">Table Schema </w:t>
            </w:r>
          </w:p>
          <w:p w:rsidR="004C7C55" w:rsidRPr="006A6A8E" w:rsidRDefault="004C7C55" w:rsidP="00A34223">
            <w:pPr>
              <w:rPr>
                <w:b/>
                <w:bCs/>
                <w:sz w:val="20"/>
                <w:lang w:eastAsia="zh-TW"/>
              </w:rPr>
            </w:pPr>
          </w:p>
          <w:p w:rsidR="004C7C55" w:rsidRDefault="004C7C55" w:rsidP="00A34223">
            <w:pPr>
              <w:rPr>
                <w:b/>
                <w:bCs/>
                <w:sz w:val="20"/>
                <w:lang w:eastAsia="zh-TW"/>
              </w:rPr>
            </w:pPr>
          </w:p>
          <w:p w:rsidR="004C7C55" w:rsidRDefault="004C7C55" w:rsidP="00A34223">
            <w:pPr>
              <w:rPr>
                <w:b/>
                <w:bCs/>
                <w:sz w:val="20"/>
                <w:lang w:eastAsia="zh-TW"/>
              </w:rPr>
            </w:pPr>
          </w:p>
          <w:p w:rsidR="004C7C55" w:rsidRDefault="004C7C55" w:rsidP="00A34223">
            <w:pPr>
              <w:rPr>
                <w:lang w:eastAsia="zh-TW"/>
              </w:rPr>
            </w:pPr>
          </w:p>
        </w:tc>
      </w:tr>
      <w:tr w:rsidR="004C7C55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7C55" w:rsidRDefault="004C7C55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7C55" w:rsidRDefault="004C7C55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4C7C55" w:rsidRDefault="004C7C55" w:rsidP="005E00DB">
      <w:pPr>
        <w:rPr>
          <w:b/>
          <w:bCs/>
          <w:color w:val="FF0000"/>
          <w:sz w:val="20"/>
          <w:lang w:eastAsia="zh-TW"/>
        </w:rPr>
      </w:pPr>
    </w:p>
    <w:p w:rsidR="004C7C55" w:rsidRPr="00133DDA" w:rsidRDefault="004C7C55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4C7C55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C55" w:rsidRDefault="004C7C55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C55" w:rsidRDefault="004C7C55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不定期佈署</w:t>
            </w:r>
          </w:p>
          <w:p w:rsidR="004C7C55" w:rsidRDefault="004C7C55" w:rsidP="007021DC">
            <w:pPr>
              <w:rPr>
                <w:sz w:val="20"/>
                <w:lang w:eastAsia="zh-TW"/>
              </w:rPr>
            </w:pPr>
          </w:p>
        </w:tc>
      </w:tr>
      <w:tr w:rsidR="004C7C55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C55" w:rsidRDefault="004C7C55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C55" w:rsidRDefault="004C7C55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不需要</w:t>
            </w:r>
            <w:r>
              <w:rPr>
                <w:b/>
                <w:bCs/>
                <w:sz w:val="20"/>
                <w:lang w:eastAsia="zh-TW"/>
              </w:rPr>
              <w:t xml:space="preserve"> 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4C7C55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C55" w:rsidRDefault="004C7C55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C55" w:rsidRDefault="004C7C55"/>
        </w:tc>
      </w:tr>
      <w:tr w:rsidR="004C7C55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C55" w:rsidRDefault="004C7C55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C55" w:rsidRDefault="004C7C55" w:rsidP="007021DC"/>
        </w:tc>
      </w:tr>
      <w:tr w:rsidR="004C7C55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C55" w:rsidRDefault="004C7C55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C55" w:rsidRDefault="004C7C55" w:rsidP="007021DC"/>
        </w:tc>
      </w:tr>
      <w:tr w:rsidR="004C7C55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C55" w:rsidRDefault="004C7C55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C55" w:rsidRDefault="004C7C55" w:rsidP="007021DC">
            <w:pPr>
              <w:rPr>
                <w:i/>
                <w:iCs/>
                <w:sz w:val="20"/>
              </w:rPr>
            </w:pPr>
          </w:p>
        </w:tc>
      </w:tr>
      <w:tr w:rsidR="004C7C55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C55" w:rsidRPr="008936EF" w:rsidRDefault="004C7C55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C55" w:rsidRPr="008936EF" w:rsidRDefault="004C7C55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C55" w:rsidRPr="008936EF" w:rsidRDefault="004C7C55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4C7C55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C55" w:rsidRDefault="004C7C55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C55" w:rsidRDefault="004C7C55" w:rsidP="007021DC">
            <w:pPr>
              <w:rPr>
                <w:i/>
                <w:iCs/>
                <w:sz w:val="20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C55" w:rsidRDefault="004C7C55" w:rsidP="007021DC">
            <w:pPr>
              <w:rPr>
                <w:i/>
                <w:iCs/>
                <w:sz w:val="20"/>
              </w:rPr>
            </w:pPr>
          </w:p>
        </w:tc>
      </w:tr>
      <w:tr w:rsidR="004C7C55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C55" w:rsidRDefault="004C7C55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C55" w:rsidRDefault="004C7C55" w:rsidP="007021DC">
            <w:pPr>
              <w:rPr>
                <w:i/>
                <w:iCs/>
                <w:sz w:val="20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C55" w:rsidRDefault="004C7C55" w:rsidP="007021DC">
            <w:pPr>
              <w:rPr>
                <w:i/>
                <w:iCs/>
                <w:sz w:val="20"/>
              </w:rPr>
            </w:pPr>
          </w:p>
        </w:tc>
      </w:tr>
      <w:tr w:rsidR="004C7C55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C55" w:rsidRDefault="004C7C55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C55" w:rsidRDefault="004C7C55" w:rsidP="007021DC">
            <w:pPr>
              <w:rPr>
                <w:i/>
                <w:iCs/>
                <w:sz w:val="20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C55" w:rsidRDefault="004C7C55" w:rsidP="007021DC">
            <w:pPr>
              <w:rPr>
                <w:i/>
                <w:iCs/>
                <w:sz w:val="20"/>
              </w:rPr>
            </w:pPr>
          </w:p>
        </w:tc>
      </w:tr>
      <w:tr w:rsidR="004C7C55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C55" w:rsidRDefault="004C7C55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C55" w:rsidRDefault="004C7C55" w:rsidP="007021DC">
            <w:pPr>
              <w:rPr>
                <w:i/>
                <w:iCs/>
                <w:sz w:val="20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C55" w:rsidRDefault="004C7C55" w:rsidP="007021DC">
            <w:pPr>
              <w:rPr>
                <w:i/>
                <w:iCs/>
                <w:sz w:val="20"/>
              </w:rPr>
            </w:pPr>
          </w:p>
        </w:tc>
      </w:tr>
      <w:tr w:rsidR="004C7C55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C55" w:rsidRDefault="004C7C55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C55" w:rsidRDefault="004C7C55" w:rsidP="007021DC">
            <w:pPr>
              <w:rPr>
                <w:i/>
                <w:iCs/>
                <w:sz w:val="20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C55" w:rsidRDefault="004C7C55" w:rsidP="007021DC">
            <w:pPr>
              <w:rPr>
                <w:i/>
                <w:iCs/>
                <w:sz w:val="20"/>
              </w:rPr>
            </w:pPr>
          </w:p>
        </w:tc>
      </w:tr>
      <w:tr w:rsidR="004C7C55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C55" w:rsidRDefault="004C7C55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C55" w:rsidRDefault="004C7C55" w:rsidP="007021DC">
            <w:pPr>
              <w:rPr>
                <w:i/>
                <w:iCs/>
                <w:sz w:val="20"/>
              </w:rPr>
            </w:pPr>
          </w:p>
        </w:tc>
      </w:tr>
    </w:tbl>
    <w:p w:rsidR="004C7C55" w:rsidRDefault="004C7C55" w:rsidP="005E00DB">
      <w:pPr>
        <w:rPr>
          <w:b/>
          <w:bCs/>
          <w:sz w:val="20"/>
          <w:lang w:eastAsia="zh-TW"/>
        </w:rPr>
      </w:pPr>
    </w:p>
    <w:p w:rsidR="004C7C55" w:rsidRPr="00133DDA" w:rsidRDefault="004C7C55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4C7C55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C55" w:rsidRDefault="004C7C55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C55" w:rsidRDefault="004C7C55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DDL</w:t>
            </w:r>
            <w:r w:rsidRPr="00BF1DC5">
              <w:rPr>
                <w:color w:val="FF0000"/>
              </w:rPr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4C7C55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C55" w:rsidRDefault="004C7C55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C55" w:rsidRPr="00816275" w:rsidRDefault="004C7C55" w:rsidP="00133DDA">
            <w:pPr>
              <w:rPr>
                <w:lang w:eastAsia="zh-TW"/>
              </w:rPr>
            </w:pPr>
            <w:r w:rsidRPr="00816275">
              <w:rPr>
                <w:lang w:eastAsia="zh-TW"/>
              </w:rPr>
              <w:t>CAERDSA</w:t>
            </w:r>
          </w:p>
        </w:tc>
      </w:tr>
      <w:tr w:rsidR="004C7C55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C55" w:rsidRDefault="004C7C55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C55" w:rsidRPr="008B2C5C" w:rsidRDefault="004C7C55" w:rsidP="00133DDA">
            <w:pPr>
              <w:rPr>
                <w:lang w:eastAsia="zh-TW"/>
              </w:rPr>
            </w:pPr>
            <w:r w:rsidRPr="008B2C5C">
              <w:rPr>
                <w:lang w:eastAsia="zh-TW"/>
              </w:rPr>
              <w:t>20090513-NPI-2.sql</w:t>
            </w:r>
          </w:p>
        </w:tc>
      </w:tr>
      <w:tr w:rsidR="004C7C55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C55" w:rsidRDefault="004C7C55" w:rsidP="00EE5CA1">
            <w:pPr>
              <w:rPr>
                <w:sz w:val="20"/>
                <w:lang w:eastAsia="zh-TW"/>
              </w:rPr>
            </w:pPr>
          </w:p>
          <w:p w:rsidR="004C7C55" w:rsidRPr="00816275" w:rsidRDefault="004C7C55" w:rsidP="00EE5CA1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DataSource=</w:t>
            </w:r>
            <w:r w:rsidRPr="00816275">
              <w:rPr>
                <w:sz w:val="20"/>
                <w:lang w:eastAsia="zh-TW"/>
              </w:rPr>
              <w:t>TPWMDB0.CORPNET.ASUS</w:t>
            </w:r>
          </w:p>
          <w:p w:rsidR="004C7C55" w:rsidRDefault="004C7C55" w:rsidP="00EE5CA1">
            <w:pPr>
              <w:rPr>
                <w:sz w:val="20"/>
                <w:lang w:eastAsia="zh-TW"/>
              </w:rPr>
            </w:pPr>
          </w:p>
        </w:tc>
      </w:tr>
      <w:tr w:rsidR="004C7C55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C55" w:rsidRDefault="004C7C55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C55" w:rsidRDefault="004C7C55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4C7C55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C55" w:rsidRDefault="004C7C55" w:rsidP="00EE5CA1">
            <w:pPr>
              <w:rPr>
                <w:sz w:val="20"/>
                <w:lang w:eastAsia="zh-TW"/>
              </w:rPr>
            </w:pPr>
          </w:p>
          <w:p w:rsidR="004C7C55" w:rsidRDefault="004C7C55" w:rsidP="00EE5CA1">
            <w:pPr>
              <w:rPr>
                <w:sz w:val="20"/>
                <w:lang w:eastAsia="zh-TW"/>
              </w:rPr>
            </w:pPr>
          </w:p>
          <w:p w:rsidR="004C7C55" w:rsidRDefault="004C7C55" w:rsidP="00EE5CA1">
            <w:pPr>
              <w:rPr>
                <w:sz w:val="20"/>
                <w:lang w:eastAsia="zh-TW"/>
              </w:rPr>
            </w:pPr>
          </w:p>
        </w:tc>
      </w:tr>
    </w:tbl>
    <w:p w:rsidR="004C7C55" w:rsidRDefault="004C7C55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4C7C55" w:rsidTr="00B01A40">
        <w:trPr>
          <w:trHeight w:val="275"/>
          <w:jc w:val="center"/>
        </w:trPr>
        <w:tc>
          <w:tcPr>
            <w:tcW w:w="1991" w:type="dxa"/>
          </w:tcPr>
          <w:p w:rsidR="004C7C55" w:rsidRDefault="004C7C55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4C7C55" w:rsidRDefault="004C7C55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4C7C55" w:rsidRDefault="004C7C55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4C7C55" w:rsidRDefault="004C7C55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4C7C55" w:rsidRDefault="004C7C55">
            <w:pPr>
              <w:rPr>
                <w:sz w:val="20"/>
              </w:rPr>
            </w:pPr>
          </w:p>
        </w:tc>
      </w:tr>
      <w:tr w:rsidR="004C7C55" w:rsidTr="00B01A40">
        <w:trPr>
          <w:trHeight w:val="233"/>
          <w:jc w:val="center"/>
        </w:trPr>
        <w:tc>
          <w:tcPr>
            <w:tcW w:w="1991" w:type="dxa"/>
          </w:tcPr>
          <w:p w:rsidR="004C7C55" w:rsidRDefault="004C7C55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4C7C55" w:rsidRDefault="004C7C55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4C7C55" w:rsidRDefault="004C7C55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4C7C55" w:rsidRDefault="004C7C55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4C7C55" w:rsidRDefault="004C7C55">
            <w:pPr>
              <w:rPr>
                <w:sz w:val="20"/>
              </w:rPr>
            </w:pPr>
          </w:p>
        </w:tc>
      </w:tr>
    </w:tbl>
    <w:p w:rsidR="004C7C55" w:rsidRDefault="004C7C55">
      <w:pPr>
        <w:ind w:left="-720" w:firstLine="720"/>
        <w:rPr>
          <w:sz w:val="20"/>
        </w:rPr>
      </w:pPr>
    </w:p>
    <w:sectPr w:rsidR="004C7C55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7C55" w:rsidRDefault="004C7C55">
      <w:r>
        <w:separator/>
      </w:r>
    </w:p>
  </w:endnote>
  <w:endnote w:type="continuationSeparator" w:id="1">
    <w:p w:rsidR="004C7C55" w:rsidRDefault="004C7C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C55" w:rsidRDefault="004C7C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C7C55" w:rsidRDefault="004C7C55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C55" w:rsidRDefault="004C7C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4C7C55" w:rsidRDefault="004C7C55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7C55" w:rsidRDefault="004C7C55">
      <w:r>
        <w:separator/>
      </w:r>
    </w:p>
  </w:footnote>
  <w:footnote w:type="continuationSeparator" w:id="1">
    <w:p w:rsidR="004C7C55" w:rsidRDefault="004C7C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4C7C55">
      <w:tc>
        <w:tcPr>
          <w:tcW w:w="5508" w:type="dxa"/>
        </w:tcPr>
        <w:p w:rsidR="004C7C55" w:rsidRDefault="004C7C55">
          <w:pPr>
            <w:pStyle w:val="Header"/>
          </w:pPr>
          <w:r w:rsidRPr="008B13E6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4C7C55" w:rsidRDefault="004C7C55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4C7C55" w:rsidRDefault="004C7C5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E35ED"/>
    <w:rsid w:val="00104B8C"/>
    <w:rsid w:val="00133DDA"/>
    <w:rsid w:val="00161044"/>
    <w:rsid w:val="001F496C"/>
    <w:rsid w:val="0028464C"/>
    <w:rsid w:val="002908AC"/>
    <w:rsid w:val="003C406D"/>
    <w:rsid w:val="003D2260"/>
    <w:rsid w:val="0040583A"/>
    <w:rsid w:val="00491817"/>
    <w:rsid w:val="004A2952"/>
    <w:rsid w:val="004C7C55"/>
    <w:rsid w:val="00580122"/>
    <w:rsid w:val="005B0DCF"/>
    <w:rsid w:val="005E00DB"/>
    <w:rsid w:val="005F6D05"/>
    <w:rsid w:val="006024DB"/>
    <w:rsid w:val="006604A9"/>
    <w:rsid w:val="006A6A8E"/>
    <w:rsid w:val="006B72E5"/>
    <w:rsid w:val="006D3B3F"/>
    <w:rsid w:val="007021DC"/>
    <w:rsid w:val="007375F3"/>
    <w:rsid w:val="0076519F"/>
    <w:rsid w:val="007864E9"/>
    <w:rsid w:val="00816275"/>
    <w:rsid w:val="00821350"/>
    <w:rsid w:val="008936EF"/>
    <w:rsid w:val="008A1EBB"/>
    <w:rsid w:val="008B13E6"/>
    <w:rsid w:val="008B2C5C"/>
    <w:rsid w:val="008F1666"/>
    <w:rsid w:val="009079A1"/>
    <w:rsid w:val="00917BCF"/>
    <w:rsid w:val="009E4EEB"/>
    <w:rsid w:val="00A34223"/>
    <w:rsid w:val="00A71365"/>
    <w:rsid w:val="00B01A40"/>
    <w:rsid w:val="00B32555"/>
    <w:rsid w:val="00B454AC"/>
    <w:rsid w:val="00B52F4D"/>
    <w:rsid w:val="00B92860"/>
    <w:rsid w:val="00BB0819"/>
    <w:rsid w:val="00BC1F2F"/>
    <w:rsid w:val="00BC37E0"/>
    <w:rsid w:val="00BD10D9"/>
    <w:rsid w:val="00BF1DC5"/>
    <w:rsid w:val="00C057D0"/>
    <w:rsid w:val="00C620E6"/>
    <w:rsid w:val="00CF48F3"/>
    <w:rsid w:val="00D17EF9"/>
    <w:rsid w:val="00E254E1"/>
    <w:rsid w:val="00E64C39"/>
    <w:rsid w:val="00E85702"/>
    <w:rsid w:val="00EE5CA1"/>
    <w:rsid w:val="00F572CD"/>
    <w:rsid w:val="00FF0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E4EEB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E4EEB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E4EEB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9E4EEB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9E4EEB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4879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9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</TotalTime>
  <Pages>1</Pages>
  <Words>105</Words>
  <Characters>605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6</cp:revision>
  <cp:lastPrinted>2003-04-24T00:19:00Z</cp:lastPrinted>
  <dcterms:created xsi:type="dcterms:W3CDTF">2008-12-01T02:11:00Z</dcterms:created>
  <dcterms:modified xsi:type="dcterms:W3CDTF">2009-05-13T08:08:00Z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