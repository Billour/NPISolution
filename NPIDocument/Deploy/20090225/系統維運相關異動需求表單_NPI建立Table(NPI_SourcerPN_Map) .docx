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086" w:rsidRDefault="00FD4086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FD4086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2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2009/02/25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816275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FD4086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FD4086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FD408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FD408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2008/02/25</w:t>
              </w:r>
            </w:smartTag>
          </w:p>
        </w:tc>
      </w:tr>
      <w:tr w:rsidR="00FD4086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FD408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建立</w:t>
            </w:r>
            <w:r>
              <w:rPr>
                <w:b/>
                <w:bCs/>
                <w:sz w:val="20"/>
                <w:lang w:eastAsia="zh-TW"/>
              </w:rPr>
              <w:t xml:space="preserve">Table Schema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在已存在的帳號加新的資料表</w:t>
            </w:r>
          </w:p>
          <w:p w:rsidR="00FD4086" w:rsidRDefault="00FD4086" w:rsidP="00A34223">
            <w:pPr>
              <w:rPr>
                <w:b/>
                <w:bCs/>
                <w:sz w:val="20"/>
                <w:lang w:eastAsia="zh-TW"/>
              </w:rPr>
            </w:pPr>
          </w:p>
          <w:p w:rsidR="00FD4086" w:rsidRDefault="00FD4086" w:rsidP="00A34223">
            <w:pPr>
              <w:rPr>
                <w:b/>
                <w:bCs/>
                <w:sz w:val="20"/>
                <w:lang w:eastAsia="zh-TW"/>
              </w:rPr>
            </w:pPr>
          </w:p>
          <w:p w:rsidR="00FD4086" w:rsidRDefault="00FD4086" w:rsidP="00A34223">
            <w:pPr>
              <w:rPr>
                <w:lang w:eastAsia="zh-TW"/>
              </w:rPr>
            </w:pPr>
          </w:p>
        </w:tc>
      </w:tr>
      <w:tr w:rsidR="00FD4086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086" w:rsidRDefault="00FD4086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FD4086" w:rsidRDefault="00FD4086" w:rsidP="005E00DB">
      <w:pPr>
        <w:rPr>
          <w:b/>
          <w:bCs/>
          <w:color w:val="FF0000"/>
          <w:sz w:val="20"/>
          <w:lang w:eastAsia="zh-TW"/>
        </w:rPr>
      </w:pPr>
    </w:p>
    <w:p w:rsidR="00FD4086" w:rsidRPr="00133DDA" w:rsidRDefault="00FD4086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FD408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不定期佈署</w:t>
            </w:r>
          </w:p>
          <w:p w:rsidR="00FD4086" w:rsidRDefault="00FD4086" w:rsidP="007021DC">
            <w:pPr>
              <w:rPr>
                <w:sz w:val="20"/>
                <w:lang w:eastAsia="zh-TW"/>
              </w:rPr>
            </w:pPr>
          </w:p>
        </w:tc>
      </w:tr>
      <w:tr w:rsidR="00FD408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不需要</w:t>
            </w:r>
            <w:r>
              <w:rPr>
                <w:b/>
                <w:bCs/>
                <w:sz w:val="20"/>
                <w:lang w:eastAsia="zh-TW"/>
              </w:rPr>
              <w:t xml:space="preserve"> 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FD408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/>
        </w:tc>
      </w:tr>
      <w:tr w:rsidR="00FD408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/>
        </w:tc>
      </w:tr>
      <w:tr w:rsidR="00FD408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/>
        </w:tc>
      </w:tr>
      <w:tr w:rsidR="00FD4086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i/>
                <w:iCs/>
                <w:sz w:val="20"/>
              </w:rPr>
            </w:pPr>
          </w:p>
        </w:tc>
      </w:tr>
      <w:tr w:rsidR="00FD408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Pr="008936EF" w:rsidRDefault="00FD4086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Pr="008936EF" w:rsidRDefault="00FD4086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Pr="008936EF" w:rsidRDefault="00FD4086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FD408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i/>
                <w:iCs/>
                <w:sz w:val="20"/>
              </w:rPr>
            </w:pPr>
          </w:p>
        </w:tc>
      </w:tr>
      <w:tr w:rsidR="00FD408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i/>
                <w:iCs/>
                <w:sz w:val="20"/>
              </w:rPr>
            </w:pPr>
          </w:p>
        </w:tc>
      </w:tr>
      <w:tr w:rsidR="00FD408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i/>
                <w:iCs/>
                <w:sz w:val="20"/>
              </w:rPr>
            </w:pPr>
          </w:p>
        </w:tc>
      </w:tr>
      <w:tr w:rsidR="00FD408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i/>
                <w:iCs/>
                <w:sz w:val="20"/>
              </w:rPr>
            </w:pPr>
          </w:p>
        </w:tc>
      </w:tr>
      <w:tr w:rsidR="00FD408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i/>
                <w:iCs/>
                <w:sz w:val="20"/>
              </w:rPr>
            </w:pPr>
          </w:p>
        </w:tc>
      </w:tr>
      <w:tr w:rsidR="00FD4086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7021DC">
            <w:pPr>
              <w:rPr>
                <w:i/>
                <w:iCs/>
                <w:sz w:val="20"/>
              </w:rPr>
            </w:pPr>
          </w:p>
        </w:tc>
      </w:tr>
    </w:tbl>
    <w:p w:rsidR="00FD4086" w:rsidRDefault="00FD4086" w:rsidP="005E00DB">
      <w:pPr>
        <w:rPr>
          <w:b/>
          <w:bCs/>
          <w:sz w:val="20"/>
          <w:lang w:eastAsia="zh-TW"/>
        </w:rPr>
      </w:pPr>
    </w:p>
    <w:p w:rsidR="00FD4086" w:rsidRPr="00133DDA" w:rsidRDefault="00FD4086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FD4086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086" w:rsidRDefault="00FD4086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DDL</w:t>
            </w:r>
            <w:r w:rsidRPr="00BF1DC5">
              <w:rPr>
                <w:color w:val="FF0000"/>
              </w:rPr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FD4086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086" w:rsidRPr="00816275" w:rsidRDefault="00FD4086" w:rsidP="00133DDA">
            <w:pPr>
              <w:rPr>
                <w:lang w:eastAsia="zh-TW"/>
              </w:rPr>
            </w:pPr>
            <w:r w:rsidRPr="00816275">
              <w:rPr>
                <w:lang w:eastAsia="zh-TW"/>
              </w:rPr>
              <w:t>CAERDSA</w:t>
            </w:r>
          </w:p>
        </w:tc>
      </w:tr>
      <w:tr w:rsidR="00FD4086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086" w:rsidRPr="004B5F77" w:rsidRDefault="00FD4086" w:rsidP="00133DDA">
            <w:pPr>
              <w:rPr>
                <w:lang w:eastAsia="zh-TW"/>
              </w:rPr>
            </w:pPr>
            <w:r w:rsidRPr="004B5F77">
              <w:rPr>
                <w:lang w:eastAsia="zh-TW"/>
              </w:rPr>
              <w:t>product-20090225-NPI-1.sql</w:t>
            </w:r>
          </w:p>
        </w:tc>
      </w:tr>
      <w:tr w:rsidR="00FD4086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EE5CA1">
            <w:pPr>
              <w:rPr>
                <w:sz w:val="20"/>
                <w:lang w:eastAsia="zh-TW"/>
              </w:rPr>
            </w:pPr>
          </w:p>
          <w:p w:rsidR="00FD4086" w:rsidRPr="00816275" w:rsidRDefault="00FD4086" w:rsidP="00EE5CA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DataSource=</w:t>
            </w:r>
            <w:r w:rsidRPr="00816275">
              <w:rPr>
                <w:sz w:val="20"/>
                <w:lang w:eastAsia="zh-TW"/>
              </w:rPr>
              <w:t>TPWMDB0.CORPNET.ASUS</w:t>
            </w:r>
          </w:p>
          <w:p w:rsidR="00FD4086" w:rsidRDefault="00FD4086" w:rsidP="00EE5CA1">
            <w:pPr>
              <w:rPr>
                <w:sz w:val="20"/>
                <w:lang w:eastAsia="zh-TW"/>
              </w:rPr>
            </w:pPr>
          </w:p>
        </w:tc>
      </w:tr>
      <w:tr w:rsidR="00FD4086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FD4086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86" w:rsidRDefault="00FD4086" w:rsidP="00EE5CA1">
            <w:pPr>
              <w:rPr>
                <w:sz w:val="20"/>
                <w:lang w:eastAsia="zh-TW"/>
              </w:rPr>
            </w:pPr>
          </w:p>
          <w:p w:rsidR="00FD4086" w:rsidRDefault="00FD4086" w:rsidP="00EE5CA1">
            <w:pPr>
              <w:rPr>
                <w:sz w:val="20"/>
                <w:lang w:eastAsia="zh-TW"/>
              </w:rPr>
            </w:pPr>
          </w:p>
          <w:p w:rsidR="00FD4086" w:rsidRDefault="00FD4086" w:rsidP="00EE5CA1">
            <w:pPr>
              <w:rPr>
                <w:sz w:val="20"/>
                <w:lang w:eastAsia="zh-TW"/>
              </w:rPr>
            </w:pPr>
          </w:p>
        </w:tc>
      </w:tr>
    </w:tbl>
    <w:p w:rsidR="00FD4086" w:rsidRDefault="00FD4086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FD4086" w:rsidTr="00B01A40">
        <w:trPr>
          <w:trHeight w:val="275"/>
          <w:jc w:val="center"/>
        </w:trPr>
        <w:tc>
          <w:tcPr>
            <w:tcW w:w="1991" w:type="dxa"/>
          </w:tcPr>
          <w:p w:rsidR="00FD4086" w:rsidRDefault="00FD408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FD4086" w:rsidRDefault="00FD4086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FD4086" w:rsidRDefault="00FD408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FD4086" w:rsidRDefault="00FD4086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FD4086" w:rsidRDefault="00FD4086">
            <w:pPr>
              <w:rPr>
                <w:sz w:val="20"/>
              </w:rPr>
            </w:pPr>
          </w:p>
        </w:tc>
      </w:tr>
      <w:tr w:rsidR="00FD4086" w:rsidTr="00B01A40">
        <w:trPr>
          <w:trHeight w:val="233"/>
          <w:jc w:val="center"/>
        </w:trPr>
        <w:tc>
          <w:tcPr>
            <w:tcW w:w="1991" w:type="dxa"/>
          </w:tcPr>
          <w:p w:rsidR="00FD4086" w:rsidRDefault="00FD4086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FD4086" w:rsidRDefault="00FD4086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FD4086" w:rsidRDefault="00FD4086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FD4086" w:rsidRDefault="00FD4086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FD4086" w:rsidRDefault="00FD4086">
            <w:pPr>
              <w:rPr>
                <w:sz w:val="20"/>
              </w:rPr>
            </w:pPr>
          </w:p>
        </w:tc>
      </w:tr>
    </w:tbl>
    <w:p w:rsidR="00FD4086" w:rsidRDefault="00FD4086">
      <w:pPr>
        <w:ind w:left="-720" w:firstLine="720"/>
        <w:rPr>
          <w:sz w:val="20"/>
        </w:rPr>
      </w:pPr>
    </w:p>
    <w:sectPr w:rsidR="00FD4086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086" w:rsidRDefault="00FD4086">
      <w:r>
        <w:separator/>
      </w:r>
    </w:p>
  </w:endnote>
  <w:endnote w:type="continuationSeparator" w:id="1">
    <w:p w:rsidR="00FD4086" w:rsidRDefault="00FD40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086" w:rsidRDefault="00FD40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4086" w:rsidRDefault="00FD408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086" w:rsidRDefault="00FD40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D4086" w:rsidRDefault="00FD4086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086" w:rsidRDefault="00FD4086">
      <w:r>
        <w:separator/>
      </w:r>
    </w:p>
  </w:footnote>
  <w:footnote w:type="continuationSeparator" w:id="1">
    <w:p w:rsidR="00FD4086" w:rsidRDefault="00FD40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FD4086">
      <w:tc>
        <w:tcPr>
          <w:tcW w:w="5508" w:type="dxa"/>
        </w:tcPr>
        <w:p w:rsidR="00FD4086" w:rsidRDefault="00FD4086">
          <w:pPr>
            <w:pStyle w:val="Header"/>
          </w:pPr>
          <w:r w:rsidRPr="00952623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FD4086" w:rsidRDefault="00FD4086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FD4086" w:rsidRDefault="00FD40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C1763"/>
    <w:rsid w:val="000E35ED"/>
    <w:rsid w:val="00104B8C"/>
    <w:rsid w:val="00133DDA"/>
    <w:rsid w:val="00161044"/>
    <w:rsid w:val="001F496C"/>
    <w:rsid w:val="0028464C"/>
    <w:rsid w:val="002908AC"/>
    <w:rsid w:val="00295202"/>
    <w:rsid w:val="003C406D"/>
    <w:rsid w:val="003D2260"/>
    <w:rsid w:val="0040583A"/>
    <w:rsid w:val="00491817"/>
    <w:rsid w:val="004A2952"/>
    <w:rsid w:val="004B5F77"/>
    <w:rsid w:val="00580122"/>
    <w:rsid w:val="005B0DCF"/>
    <w:rsid w:val="005E00DB"/>
    <w:rsid w:val="005F6D05"/>
    <w:rsid w:val="006024DB"/>
    <w:rsid w:val="006604A9"/>
    <w:rsid w:val="006A6A8E"/>
    <w:rsid w:val="006B72E5"/>
    <w:rsid w:val="006D3B3F"/>
    <w:rsid w:val="007021DC"/>
    <w:rsid w:val="00747F2E"/>
    <w:rsid w:val="007864E9"/>
    <w:rsid w:val="00816275"/>
    <w:rsid w:val="00821350"/>
    <w:rsid w:val="008936EF"/>
    <w:rsid w:val="008A1EBB"/>
    <w:rsid w:val="008F1666"/>
    <w:rsid w:val="00917BCF"/>
    <w:rsid w:val="00952623"/>
    <w:rsid w:val="009E4EEB"/>
    <w:rsid w:val="00A34223"/>
    <w:rsid w:val="00A71365"/>
    <w:rsid w:val="00AC3E59"/>
    <w:rsid w:val="00B01A40"/>
    <w:rsid w:val="00B05A55"/>
    <w:rsid w:val="00B32555"/>
    <w:rsid w:val="00B454AC"/>
    <w:rsid w:val="00B52F4D"/>
    <w:rsid w:val="00B92860"/>
    <w:rsid w:val="00BC1F2F"/>
    <w:rsid w:val="00BF1DC5"/>
    <w:rsid w:val="00C057D0"/>
    <w:rsid w:val="00C620E6"/>
    <w:rsid w:val="00CF48F3"/>
    <w:rsid w:val="00D17EF9"/>
    <w:rsid w:val="00E254E1"/>
    <w:rsid w:val="00E7383F"/>
    <w:rsid w:val="00E85702"/>
    <w:rsid w:val="00EE5CA1"/>
    <w:rsid w:val="00F572CD"/>
    <w:rsid w:val="00F8727C"/>
    <w:rsid w:val="00FD4086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E4EEB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9E4EEB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E4EEB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128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108</Words>
  <Characters>621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6</cp:revision>
  <cp:lastPrinted>2003-04-24T00:19:00Z</cp:lastPrinted>
  <dcterms:created xsi:type="dcterms:W3CDTF">2008-12-01T02:11:00Z</dcterms:created>
  <dcterms:modified xsi:type="dcterms:W3CDTF">2009-02-25T02:32:00Z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