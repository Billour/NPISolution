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98" w:rsidRDefault="00E15598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E1559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2009/02/20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E1559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E1559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E1559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1559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1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2009/01/20</w:t>
              </w:r>
            </w:smartTag>
          </w:p>
        </w:tc>
      </w:tr>
      <w:tr w:rsidR="00E15598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E1559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>tp-sso-03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測試帳號</w:t>
            </w:r>
            <w:r>
              <w:rPr>
                <w:b/>
                <w:bCs/>
                <w:sz w:val="20"/>
                <w:lang w:eastAsia="zh-TW"/>
              </w:rPr>
              <w:t>trace NPI Job</w:t>
            </w:r>
          </w:p>
          <w:p w:rsidR="00E15598" w:rsidRDefault="00E1559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由於有一支</w:t>
            </w:r>
            <w:r>
              <w:rPr>
                <w:b/>
                <w:bCs/>
                <w:sz w:val="20"/>
                <w:lang w:eastAsia="zh-TW"/>
              </w:rPr>
              <w:t xml:space="preserve">JOB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須做緊急處理工作，手動執行。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  <w:p w:rsidR="00E15598" w:rsidRDefault="00E1559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15598" w:rsidRDefault="00E1559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15598" w:rsidRDefault="00E15598" w:rsidP="00A34223">
            <w:pPr>
              <w:rPr>
                <w:lang w:eastAsia="zh-TW"/>
              </w:rPr>
            </w:pPr>
          </w:p>
        </w:tc>
      </w:tr>
      <w:tr w:rsidR="00E1559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598" w:rsidRDefault="00E15598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E15598" w:rsidRDefault="00E15598" w:rsidP="005E00DB">
      <w:pPr>
        <w:rPr>
          <w:b/>
          <w:bCs/>
          <w:color w:val="FF0000"/>
          <w:sz w:val="20"/>
          <w:lang w:eastAsia="zh-TW"/>
        </w:rPr>
      </w:pPr>
    </w:p>
    <w:p w:rsidR="00E15598" w:rsidRPr="00133DDA" w:rsidRDefault="00E1559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E1559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  <w:lang w:eastAsia="zh-TW"/>
              </w:rPr>
              <w:t xml:space="preserve"> 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E15598" w:rsidRDefault="00E15598" w:rsidP="007021DC">
            <w:pPr>
              <w:rPr>
                <w:sz w:val="20"/>
                <w:lang w:eastAsia="zh-TW"/>
              </w:rPr>
            </w:pPr>
          </w:p>
        </w:tc>
      </w:tr>
      <w:tr w:rsidR="00E1559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E1559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>
            <w:pPr>
              <w:rPr>
                <w:lang w:eastAsia="zh-TW"/>
              </w:rPr>
            </w:pPr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>
            <w:pPr>
              <w:rPr>
                <w:lang w:eastAsia="zh-TW"/>
              </w:rPr>
            </w:pPr>
          </w:p>
        </w:tc>
      </w:tr>
      <w:tr w:rsidR="00E1559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 xml:space="preserve">AP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E1559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/>
        </w:tc>
      </w:tr>
      <w:tr w:rsidR="00E15598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</w:rPr>
            </w:pPr>
          </w:p>
        </w:tc>
      </w:tr>
      <w:tr w:rsidR="00E1559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Pr="008936EF" w:rsidRDefault="00E15598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Pr="008936EF" w:rsidRDefault="00E1559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Pr="008936EF" w:rsidRDefault="00E1559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E1559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Pr="00C16E48" w:rsidRDefault="00E1559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59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59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59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59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598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7021DC">
            <w:pPr>
              <w:rPr>
                <w:i/>
                <w:iCs/>
                <w:sz w:val="20"/>
              </w:rPr>
            </w:pPr>
          </w:p>
        </w:tc>
      </w:tr>
    </w:tbl>
    <w:p w:rsidR="00E15598" w:rsidRDefault="00E15598" w:rsidP="005E00DB">
      <w:pPr>
        <w:rPr>
          <w:b/>
          <w:bCs/>
          <w:sz w:val="20"/>
          <w:lang w:eastAsia="zh-TW"/>
        </w:rPr>
      </w:pPr>
    </w:p>
    <w:p w:rsidR="00E15598" w:rsidRPr="00133DDA" w:rsidRDefault="00E1559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E1559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598" w:rsidRDefault="00E15598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E1559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598" w:rsidRPr="00A34223" w:rsidRDefault="00E15598" w:rsidP="00133DDA">
            <w:pPr>
              <w:rPr>
                <w:lang w:eastAsia="zh-TW"/>
              </w:rPr>
            </w:pPr>
          </w:p>
        </w:tc>
      </w:tr>
      <w:tr w:rsidR="00E1559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598" w:rsidRPr="004A3315" w:rsidRDefault="00E15598" w:rsidP="00133DDA">
            <w:pPr>
              <w:rPr>
                <w:lang w:eastAsia="zh-TW"/>
              </w:rPr>
            </w:pPr>
          </w:p>
        </w:tc>
      </w:tr>
      <w:tr w:rsidR="00E15598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EE5CA1">
            <w:pPr>
              <w:rPr>
                <w:sz w:val="20"/>
                <w:lang w:eastAsia="zh-TW"/>
              </w:rPr>
            </w:pPr>
          </w:p>
          <w:p w:rsidR="00E15598" w:rsidRDefault="00E15598" w:rsidP="00EE5CA1">
            <w:pPr>
              <w:rPr>
                <w:sz w:val="20"/>
                <w:lang w:eastAsia="zh-TW"/>
              </w:rPr>
            </w:pPr>
          </w:p>
          <w:p w:rsidR="00E15598" w:rsidRDefault="00E15598" w:rsidP="00EE5CA1">
            <w:pPr>
              <w:rPr>
                <w:sz w:val="20"/>
                <w:lang w:eastAsia="zh-TW"/>
              </w:rPr>
            </w:pPr>
          </w:p>
        </w:tc>
      </w:tr>
      <w:tr w:rsidR="00E15598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E15598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98" w:rsidRDefault="00E15598" w:rsidP="00EE5CA1">
            <w:pPr>
              <w:rPr>
                <w:sz w:val="20"/>
                <w:lang w:eastAsia="zh-TW"/>
              </w:rPr>
            </w:pPr>
          </w:p>
          <w:p w:rsidR="00E15598" w:rsidRDefault="00E15598" w:rsidP="00EE5CA1">
            <w:pPr>
              <w:rPr>
                <w:sz w:val="20"/>
                <w:lang w:eastAsia="zh-TW"/>
              </w:rPr>
            </w:pPr>
          </w:p>
          <w:p w:rsidR="00E15598" w:rsidRDefault="00E15598" w:rsidP="00EE5CA1">
            <w:pPr>
              <w:rPr>
                <w:sz w:val="20"/>
                <w:lang w:eastAsia="zh-TW"/>
              </w:rPr>
            </w:pPr>
          </w:p>
        </w:tc>
      </w:tr>
    </w:tbl>
    <w:p w:rsidR="00E15598" w:rsidRDefault="00E15598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E15598" w:rsidTr="00B01A40">
        <w:trPr>
          <w:trHeight w:val="275"/>
          <w:jc w:val="center"/>
        </w:trPr>
        <w:tc>
          <w:tcPr>
            <w:tcW w:w="1991" w:type="dxa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E15598" w:rsidRDefault="00E1559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15598" w:rsidRDefault="00E15598">
            <w:pPr>
              <w:rPr>
                <w:sz w:val="20"/>
              </w:rPr>
            </w:pPr>
          </w:p>
        </w:tc>
      </w:tr>
      <w:tr w:rsidR="00E15598" w:rsidTr="00B01A40">
        <w:trPr>
          <w:trHeight w:val="233"/>
          <w:jc w:val="center"/>
        </w:trPr>
        <w:tc>
          <w:tcPr>
            <w:tcW w:w="1991" w:type="dxa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E15598" w:rsidRDefault="00E1559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15598" w:rsidRDefault="00E1559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15598" w:rsidRDefault="00E15598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15598" w:rsidRDefault="00E15598">
            <w:pPr>
              <w:rPr>
                <w:sz w:val="20"/>
              </w:rPr>
            </w:pPr>
          </w:p>
        </w:tc>
      </w:tr>
    </w:tbl>
    <w:p w:rsidR="00E15598" w:rsidRDefault="00E15598">
      <w:pPr>
        <w:ind w:left="-720" w:firstLine="720"/>
        <w:rPr>
          <w:sz w:val="20"/>
        </w:rPr>
      </w:pPr>
    </w:p>
    <w:sectPr w:rsidR="00E15598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598" w:rsidRDefault="00E15598">
      <w:r>
        <w:separator/>
      </w:r>
    </w:p>
  </w:endnote>
  <w:endnote w:type="continuationSeparator" w:id="1">
    <w:p w:rsidR="00E15598" w:rsidRDefault="00E15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598" w:rsidRDefault="00E155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5598" w:rsidRDefault="00E1559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598" w:rsidRDefault="00E155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15598" w:rsidRDefault="00E15598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598" w:rsidRDefault="00E15598">
      <w:r>
        <w:separator/>
      </w:r>
    </w:p>
  </w:footnote>
  <w:footnote w:type="continuationSeparator" w:id="1">
    <w:p w:rsidR="00E15598" w:rsidRDefault="00E155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E15598">
      <w:tc>
        <w:tcPr>
          <w:tcW w:w="5508" w:type="dxa"/>
        </w:tcPr>
        <w:p w:rsidR="00E15598" w:rsidRDefault="00E15598">
          <w:pPr>
            <w:pStyle w:val="Header"/>
          </w:pPr>
          <w:r w:rsidRPr="00707CA8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E15598" w:rsidRDefault="00E15598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E15598" w:rsidRDefault="00E155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E35ED"/>
    <w:rsid w:val="000F7D79"/>
    <w:rsid w:val="00104B8C"/>
    <w:rsid w:val="001071B1"/>
    <w:rsid w:val="001174F5"/>
    <w:rsid w:val="00133DDA"/>
    <w:rsid w:val="00161044"/>
    <w:rsid w:val="0018074A"/>
    <w:rsid w:val="0019017A"/>
    <w:rsid w:val="00195617"/>
    <w:rsid w:val="001A1E15"/>
    <w:rsid w:val="001C7201"/>
    <w:rsid w:val="001E7CF7"/>
    <w:rsid w:val="001F496C"/>
    <w:rsid w:val="0028464C"/>
    <w:rsid w:val="002908AC"/>
    <w:rsid w:val="00325C6E"/>
    <w:rsid w:val="00352A2B"/>
    <w:rsid w:val="003808B3"/>
    <w:rsid w:val="003B4E94"/>
    <w:rsid w:val="003C105F"/>
    <w:rsid w:val="003C406D"/>
    <w:rsid w:val="003D2260"/>
    <w:rsid w:val="003E4ABB"/>
    <w:rsid w:val="0040583A"/>
    <w:rsid w:val="004150FC"/>
    <w:rsid w:val="00441154"/>
    <w:rsid w:val="00477FDF"/>
    <w:rsid w:val="00491817"/>
    <w:rsid w:val="004A3315"/>
    <w:rsid w:val="004A67FC"/>
    <w:rsid w:val="004B2063"/>
    <w:rsid w:val="00506A00"/>
    <w:rsid w:val="00513B38"/>
    <w:rsid w:val="00521855"/>
    <w:rsid w:val="00531C1C"/>
    <w:rsid w:val="00552DDD"/>
    <w:rsid w:val="00564E21"/>
    <w:rsid w:val="005724A3"/>
    <w:rsid w:val="00580122"/>
    <w:rsid w:val="005B0DCF"/>
    <w:rsid w:val="005B2C43"/>
    <w:rsid w:val="005E00DB"/>
    <w:rsid w:val="005E3C29"/>
    <w:rsid w:val="005F28DB"/>
    <w:rsid w:val="005F5C2C"/>
    <w:rsid w:val="005F6D05"/>
    <w:rsid w:val="006024DB"/>
    <w:rsid w:val="00651C23"/>
    <w:rsid w:val="006604A9"/>
    <w:rsid w:val="006A6A8E"/>
    <w:rsid w:val="006B72E5"/>
    <w:rsid w:val="006D3B3F"/>
    <w:rsid w:val="007021DC"/>
    <w:rsid w:val="00707CA8"/>
    <w:rsid w:val="00725862"/>
    <w:rsid w:val="007864E9"/>
    <w:rsid w:val="00795B64"/>
    <w:rsid w:val="007D3A72"/>
    <w:rsid w:val="007F4859"/>
    <w:rsid w:val="00800921"/>
    <w:rsid w:val="00813F0D"/>
    <w:rsid w:val="00821350"/>
    <w:rsid w:val="008350CF"/>
    <w:rsid w:val="00864D95"/>
    <w:rsid w:val="008936EF"/>
    <w:rsid w:val="008A1EBB"/>
    <w:rsid w:val="008E07A0"/>
    <w:rsid w:val="008E2F5F"/>
    <w:rsid w:val="00912554"/>
    <w:rsid w:val="00917BCF"/>
    <w:rsid w:val="009263A7"/>
    <w:rsid w:val="00A34223"/>
    <w:rsid w:val="00A40D6E"/>
    <w:rsid w:val="00A617E1"/>
    <w:rsid w:val="00A71365"/>
    <w:rsid w:val="00AB7B21"/>
    <w:rsid w:val="00B01A40"/>
    <w:rsid w:val="00B05AFF"/>
    <w:rsid w:val="00B32555"/>
    <w:rsid w:val="00B454AC"/>
    <w:rsid w:val="00B52F4D"/>
    <w:rsid w:val="00B92860"/>
    <w:rsid w:val="00BB3E19"/>
    <w:rsid w:val="00BC1F2F"/>
    <w:rsid w:val="00BF1DC5"/>
    <w:rsid w:val="00C057D0"/>
    <w:rsid w:val="00C16E48"/>
    <w:rsid w:val="00C47780"/>
    <w:rsid w:val="00C620E6"/>
    <w:rsid w:val="00C86354"/>
    <w:rsid w:val="00C9567F"/>
    <w:rsid w:val="00CB0AC2"/>
    <w:rsid w:val="00CD5E50"/>
    <w:rsid w:val="00CF48F3"/>
    <w:rsid w:val="00D13424"/>
    <w:rsid w:val="00D17EF9"/>
    <w:rsid w:val="00D9245E"/>
    <w:rsid w:val="00E07A64"/>
    <w:rsid w:val="00E15598"/>
    <w:rsid w:val="00E254E1"/>
    <w:rsid w:val="00E57CAC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2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103</Words>
  <Characters>592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8</cp:revision>
  <cp:lastPrinted>2003-04-24T00:19:00Z</cp:lastPrinted>
  <dcterms:created xsi:type="dcterms:W3CDTF">2008-12-30T01:18:00Z</dcterms:created>
  <dcterms:modified xsi:type="dcterms:W3CDTF">2009-02-19T05:16:00Z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