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1A1" w:rsidRDefault="00F641A1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F641A1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641A1" w:rsidRDefault="00F641A1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641A1" w:rsidRDefault="00F641A1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2"/>
                <w:attr w:name="Month" w:val="9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2009/09/22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641A1" w:rsidRDefault="00F641A1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641A1" w:rsidRDefault="00F641A1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F641A1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641A1" w:rsidRDefault="00F641A1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641A1" w:rsidRDefault="00F641A1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641A1" w:rsidRDefault="00F641A1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641A1" w:rsidRDefault="00F641A1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F641A1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641A1" w:rsidRDefault="00F641A1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641A1" w:rsidRDefault="00F641A1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641A1" w:rsidRDefault="00F641A1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641A1" w:rsidRDefault="00F641A1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F641A1" w:rsidTr="004E5F02">
        <w:trPr>
          <w:cantSplit/>
          <w:trHeight w:val="456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641A1" w:rsidRDefault="00F641A1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641A1" w:rsidRDefault="00F641A1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F641A1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641A1" w:rsidRDefault="00F641A1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641A1" w:rsidRDefault="00F641A1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2"/>
                <w:attr w:name="Month" w:val="9"/>
                <w:attr w:name="Year" w:val="2009"/>
              </w:smartTagPr>
              <w:r>
                <w:rPr>
                  <w:b/>
                  <w:bCs/>
                  <w:sz w:val="20"/>
                  <w:lang w:eastAsia="zh-TW"/>
                </w:rPr>
                <w:t>2009/09/22</w:t>
              </w:r>
            </w:smartTag>
          </w:p>
        </w:tc>
      </w:tr>
      <w:tr w:rsidR="00F641A1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641A1" w:rsidRDefault="00F641A1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641A1" w:rsidRDefault="00F641A1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641A1" w:rsidRDefault="00F641A1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641A1" w:rsidRDefault="00F641A1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 NPI Batch Job</w:t>
            </w:r>
          </w:p>
        </w:tc>
      </w:tr>
      <w:tr w:rsidR="00F641A1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641A1" w:rsidRDefault="00F641A1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641A1" w:rsidRDefault="00F641A1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NPI Web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下載</w:t>
            </w:r>
            <w:r>
              <w:rPr>
                <w:b/>
                <w:bCs/>
                <w:sz w:val="20"/>
                <w:lang w:eastAsia="zh-TW"/>
              </w:rPr>
              <w:t xml:space="preserve">Excel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增加查詢條件：根據群組</w:t>
            </w:r>
            <w:r>
              <w:rPr>
                <w:b/>
                <w:bCs/>
                <w:sz w:val="20"/>
                <w:lang w:eastAsia="zh-TW"/>
              </w:rPr>
              <w:t xml:space="preserve">/BOM /PM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下載，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調整程式</w:t>
            </w:r>
          </w:p>
          <w:p w:rsidR="00F641A1" w:rsidRDefault="00F641A1" w:rsidP="00A34223">
            <w:pPr>
              <w:rPr>
                <w:b/>
                <w:bCs/>
                <w:sz w:val="20"/>
                <w:lang w:eastAsia="zh-TW"/>
              </w:rPr>
            </w:pPr>
          </w:p>
          <w:p w:rsidR="00F641A1" w:rsidRPr="006A6A8E" w:rsidRDefault="00F641A1" w:rsidP="00A34223">
            <w:pPr>
              <w:rPr>
                <w:b/>
                <w:bCs/>
                <w:sz w:val="20"/>
                <w:lang w:eastAsia="zh-TW"/>
              </w:rPr>
            </w:pPr>
          </w:p>
          <w:p w:rsidR="00F641A1" w:rsidRDefault="00F641A1" w:rsidP="00A34223">
            <w:pPr>
              <w:rPr>
                <w:b/>
                <w:bCs/>
                <w:sz w:val="20"/>
                <w:lang w:eastAsia="zh-TW"/>
              </w:rPr>
            </w:pPr>
          </w:p>
          <w:p w:rsidR="00F641A1" w:rsidRDefault="00F641A1" w:rsidP="00A34223">
            <w:pPr>
              <w:rPr>
                <w:b/>
                <w:bCs/>
                <w:sz w:val="20"/>
                <w:lang w:eastAsia="zh-TW"/>
              </w:rPr>
            </w:pPr>
          </w:p>
          <w:p w:rsidR="00F641A1" w:rsidRDefault="00F641A1" w:rsidP="00A34223">
            <w:pPr>
              <w:rPr>
                <w:lang w:eastAsia="zh-TW"/>
              </w:rPr>
            </w:pPr>
          </w:p>
        </w:tc>
      </w:tr>
      <w:tr w:rsidR="00F641A1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641A1" w:rsidRDefault="00F641A1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641A1" w:rsidRDefault="00F641A1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F641A1" w:rsidRDefault="00F641A1" w:rsidP="005E00DB">
      <w:pPr>
        <w:rPr>
          <w:b/>
          <w:bCs/>
          <w:color w:val="FF0000"/>
          <w:sz w:val="20"/>
          <w:lang w:eastAsia="zh-TW"/>
        </w:rPr>
      </w:pPr>
    </w:p>
    <w:p w:rsidR="00F641A1" w:rsidRPr="00133DDA" w:rsidRDefault="00F641A1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F641A1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1A1" w:rsidRDefault="00F641A1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1A1" w:rsidRDefault="00F641A1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F641A1" w:rsidRDefault="00F641A1" w:rsidP="007021DC">
            <w:pPr>
              <w:rPr>
                <w:sz w:val="20"/>
                <w:lang w:eastAsia="zh-TW"/>
              </w:rPr>
            </w:pPr>
          </w:p>
        </w:tc>
      </w:tr>
      <w:tr w:rsidR="00F641A1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1A1" w:rsidRDefault="00F641A1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1A1" w:rsidRDefault="00F641A1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F641A1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1A1" w:rsidRDefault="00F641A1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1A1" w:rsidRDefault="00F641A1">
            <w:pPr>
              <w:rPr>
                <w:lang w:eastAsia="zh-TW"/>
              </w:rPr>
            </w:pPr>
          </w:p>
        </w:tc>
      </w:tr>
      <w:tr w:rsidR="00F641A1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1A1" w:rsidRDefault="00F641A1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1A1" w:rsidRDefault="00F641A1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F641A1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1A1" w:rsidRDefault="00F641A1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1A1" w:rsidRDefault="00F641A1" w:rsidP="007021DC"/>
        </w:tc>
      </w:tr>
      <w:tr w:rsidR="00F641A1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1A1" w:rsidRDefault="00F641A1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1A1" w:rsidRDefault="00F641A1" w:rsidP="007021DC">
            <w:pPr>
              <w:rPr>
                <w:i/>
                <w:iCs/>
                <w:sz w:val="20"/>
              </w:rPr>
            </w:pPr>
          </w:p>
        </w:tc>
      </w:tr>
      <w:tr w:rsidR="00F641A1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1A1" w:rsidRPr="008936EF" w:rsidRDefault="00F641A1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1A1" w:rsidRPr="008936EF" w:rsidRDefault="00F641A1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1A1" w:rsidRPr="008936EF" w:rsidRDefault="00F641A1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F641A1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1A1" w:rsidRPr="00CC4219" w:rsidRDefault="00F641A1" w:rsidP="007021DC">
            <w:pPr>
              <w:rPr>
                <w:b/>
                <w:bCs/>
                <w:sz w:val="20"/>
                <w:lang w:eastAsia="zh-TW"/>
              </w:rPr>
            </w:pPr>
            <w:r w:rsidRPr="00CC4219">
              <w:rPr>
                <w:b/>
                <w:bCs/>
                <w:sz w:val="20"/>
                <w:lang w:eastAsia="zh-TW"/>
              </w:rPr>
              <w:t>DeployNPIWeb.bak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1A1" w:rsidRDefault="00F641A1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 Web SOP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1A1" w:rsidRDefault="00F641A1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F641A1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1A1" w:rsidRPr="00CC4219" w:rsidRDefault="00F641A1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1A1" w:rsidRDefault="00F641A1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1A1" w:rsidRDefault="00F641A1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F641A1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1A1" w:rsidRDefault="00F641A1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1A1" w:rsidRDefault="00F641A1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1A1" w:rsidRDefault="00F641A1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F641A1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1A1" w:rsidRDefault="00F641A1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1A1" w:rsidRDefault="00F641A1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1A1" w:rsidRDefault="00F641A1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F641A1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1A1" w:rsidRDefault="00F641A1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1A1" w:rsidRDefault="00F641A1" w:rsidP="007021DC">
            <w:pPr>
              <w:rPr>
                <w:i/>
                <w:iCs/>
                <w:sz w:val="20"/>
              </w:rPr>
            </w:pPr>
          </w:p>
        </w:tc>
      </w:tr>
    </w:tbl>
    <w:p w:rsidR="00F641A1" w:rsidRDefault="00F641A1" w:rsidP="005E00DB">
      <w:pPr>
        <w:rPr>
          <w:b/>
          <w:bCs/>
          <w:sz w:val="20"/>
          <w:lang w:eastAsia="zh-TW"/>
        </w:rPr>
      </w:pPr>
    </w:p>
    <w:p w:rsidR="00F641A1" w:rsidRPr="00133DDA" w:rsidRDefault="00F641A1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F641A1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1A1" w:rsidRDefault="00F641A1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1A1" w:rsidRDefault="00F641A1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F641A1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1A1" w:rsidRDefault="00F641A1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1A1" w:rsidRPr="00A34223" w:rsidRDefault="00F641A1" w:rsidP="00133DDA">
            <w:pPr>
              <w:rPr>
                <w:lang w:eastAsia="zh-TW"/>
              </w:rPr>
            </w:pPr>
          </w:p>
        </w:tc>
      </w:tr>
      <w:tr w:rsidR="00F641A1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1A1" w:rsidRDefault="00F641A1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1A1" w:rsidRPr="004A3315" w:rsidRDefault="00F641A1" w:rsidP="00133DDA">
            <w:pPr>
              <w:rPr>
                <w:lang w:eastAsia="zh-TW"/>
              </w:rPr>
            </w:pPr>
          </w:p>
        </w:tc>
      </w:tr>
      <w:tr w:rsidR="00F641A1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1A1" w:rsidRDefault="00F641A1" w:rsidP="00EE5CA1">
            <w:pPr>
              <w:rPr>
                <w:sz w:val="20"/>
                <w:lang w:eastAsia="zh-TW"/>
              </w:rPr>
            </w:pPr>
          </w:p>
          <w:p w:rsidR="00F641A1" w:rsidRDefault="00F641A1" w:rsidP="00EE5CA1">
            <w:pPr>
              <w:rPr>
                <w:sz w:val="20"/>
                <w:lang w:eastAsia="zh-TW"/>
              </w:rPr>
            </w:pPr>
          </w:p>
          <w:p w:rsidR="00F641A1" w:rsidRDefault="00F641A1" w:rsidP="00EE5CA1">
            <w:pPr>
              <w:rPr>
                <w:sz w:val="20"/>
                <w:lang w:eastAsia="zh-TW"/>
              </w:rPr>
            </w:pPr>
          </w:p>
        </w:tc>
      </w:tr>
      <w:tr w:rsidR="00F641A1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1A1" w:rsidRDefault="00F641A1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1A1" w:rsidRDefault="00F641A1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F641A1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1A1" w:rsidRDefault="00F641A1" w:rsidP="00EE5CA1">
            <w:pPr>
              <w:rPr>
                <w:sz w:val="20"/>
                <w:lang w:eastAsia="zh-TW"/>
              </w:rPr>
            </w:pPr>
          </w:p>
          <w:p w:rsidR="00F641A1" w:rsidRDefault="00F641A1" w:rsidP="00EE5CA1">
            <w:pPr>
              <w:rPr>
                <w:sz w:val="20"/>
                <w:lang w:eastAsia="zh-TW"/>
              </w:rPr>
            </w:pPr>
          </w:p>
          <w:p w:rsidR="00F641A1" w:rsidRDefault="00F641A1" w:rsidP="00EE5CA1">
            <w:pPr>
              <w:rPr>
                <w:sz w:val="20"/>
                <w:lang w:eastAsia="zh-TW"/>
              </w:rPr>
            </w:pPr>
          </w:p>
        </w:tc>
      </w:tr>
    </w:tbl>
    <w:p w:rsidR="00F641A1" w:rsidRDefault="00F641A1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F641A1" w:rsidTr="00B01A40">
        <w:trPr>
          <w:trHeight w:val="275"/>
          <w:jc w:val="center"/>
        </w:trPr>
        <w:tc>
          <w:tcPr>
            <w:tcW w:w="1991" w:type="dxa"/>
          </w:tcPr>
          <w:p w:rsidR="00F641A1" w:rsidRDefault="00F641A1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F641A1" w:rsidRDefault="00F641A1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F641A1" w:rsidRDefault="00F641A1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F641A1" w:rsidRDefault="00F641A1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F641A1" w:rsidRDefault="00F641A1">
            <w:pPr>
              <w:rPr>
                <w:sz w:val="20"/>
              </w:rPr>
            </w:pPr>
          </w:p>
        </w:tc>
      </w:tr>
      <w:tr w:rsidR="00F641A1" w:rsidTr="00B01A40">
        <w:trPr>
          <w:trHeight w:val="233"/>
          <w:jc w:val="center"/>
        </w:trPr>
        <w:tc>
          <w:tcPr>
            <w:tcW w:w="1991" w:type="dxa"/>
          </w:tcPr>
          <w:p w:rsidR="00F641A1" w:rsidRDefault="00F641A1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F641A1" w:rsidRDefault="00F641A1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F641A1" w:rsidRDefault="00F641A1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F641A1" w:rsidRDefault="00F641A1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F641A1" w:rsidRDefault="00F641A1">
            <w:pPr>
              <w:rPr>
                <w:sz w:val="20"/>
              </w:rPr>
            </w:pPr>
          </w:p>
        </w:tc>
      </w:tr>
    </w:tbl>
    <w:p w:rsidR="00F641A1" w:rsidRDefault="00F641A1">
      <w:pPr>
        <w:ind w:left="-720" w:firstLine="720"/>
        <w:rPr>
          <w:sz w:val="20"/>
        </w:rPr>
      </w:pPr>
    </w:p>
    <w:sectPr w:rsidR="00F641A1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41A1" w:rsidRDefault="00F641A1">
      <w:r>
        <w:separator/>
      </w:r>
    </w:p>
  </w:endnote>
  <w:endnote w:type="continuationSeparator" w:id="1">
    <w:p w:rsidR="00F641A1" w:rsidRDefault="00F641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1A1" w:rsidRDefault="00F641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41A1" w:rsidRDefault="00F641A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1A1" w:rsidRDefault="00F641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641A1" w:rsidRDefault="00F641A1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41A1" w:rsidRDefault="00F641A1">
      <w:r>
        <w:separator/>
      </w:r>
    </w:p>
  </w:footnote>
  <w:footnote w:type="continuationSeparator" w:id="1">
    <w:p w:rsidR="00F641A1" w:rsidRDefault="00F641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F641A1">
      <w:tc>
        <w:tcPr>
          <w:tcW w:w="5508" w:type="dxa"/>
        </w:tcPr>
        <w:p w:rsidR="00F641A1" w:rsidRDefault="00F641A1">
          <w:pPr>
            <w:pStyle w:val="Header"/>
          </w:pPr>
          <w:r w:rsidRPr="009E4032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F641A1" w:rsidRDefault="00F641A1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F641A1" w:rsidRDefault="00F641A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23C11"/>
    <w:rsid w:val="00033AD9"/>
    <w:rsid w:val="00077F8B"/>
    <w:rsid w:val="00083AB0"/>
    <w:rsid w:val="00091EE0"/>
    <w:rsid w:val="000E35ED"/>
    <w:rsid w:val="00100FE8"/>
    <w:rsid w:val="00104B8C"/>
    <w:rsid w:val="001174F5"/>
    <w:rsid w:val="00133DDA"/>
    <w:rsid w:val="001421E0"/>
    <w:rsid w:val="00144C79"/>
    <w:rsid w:val="00161044"/>
    <w:rsid w:val="0019017A"/>
    <w:rsid w:val="00195617"/>
    <w:rsid w:val="001D1717"/>
    <w:rsid w:val="001F496C"/>
    <w:rsid w:val="00216576"/>
    <w:rsid w:val="002320D4"/>
    <w:rsid w:val="00245EC9"/>
    <w:rsid w:val="00262EE6"/>
    <w:rsid w:val="00275B87"/>
    <w:rsid w:val="00281950"/>
    <w:rsid w:val="0028464C"/>
    <w:rsid w:val="00284F31"/>
    <w:rsid w:val="002908AC"/>
    <w:rsid w:val="002C28AC"/>
    <w:rsid w:val="002D36B7"/>
    <w:rsid w:val="002F1907"/>
    <w:rsid w:val="0030344B"/>
    <w:rsid w:val="00304BFA"/>
    <w:rsid w:val="00382B34"/>
    <w:rsid w:val="003C406D"/>
    <w:rsid w:val="003D2260"/>
    <w:rsid w:val="003E52ED"/>
    <w:rsid w:val="003F16B1"/>
    <w:rsid w:val="0040583A"/>
    <w:rsid w:val="004150FC"/>
    <w:rsid w:val="00431CB1"/>
    <w:rsid w:val="00477FDF"/>
    <w:rsid w:val="00491817"/>
    <w:rsid w:val="00497964"/>
    <w:rsid w:val="004A3315"/>
    <w:rsid w:val="004B2063"/>
    <w:rsid w:val="004D7A0A"/>
    <w:rsid w:val="004E5F02"/>
    <w:rsid w:val="0052166E"/>
    <w:rsid w:val="00531C1C"/>
    <w:rsid w:val="00552317"/>
    <w:rsid w:val="00564E21"/>
    <w:rsid w:val="00570005"/>
    <w:rsid w:val="005724A3"/>
    <w:rsid w:val="00580122"/>
    <w:rsid w:val="005B0A11"/>
    <w:rsid w:val="005B0DCF"/>
    <w:rsid w:val="005C5F42"/>
    <w:rsid w:val="005E00DB"/>
    <w:rsid w:val="005E3C29"/>
    <w:rsid w:val="005F28DB"/>
    <w:rsid w:val="005F6D05"/>
    <w:rsid w:val="006024DB"/>
    <w:rsid w:val="00605216"/>
    <w:rsid w:val="00654CF9"/>
    <w:rsid w:val="00656658"/>
    <w:rsid w:val="006604A9"/>
    <w:rsid w:val="0068693B"/>
    <w:rsid w:val="0069052D"/>
    <w:rsid w:val="006A6A8E"/>
    <w:rsid w:val="006B72E5"/>
    <w:rsid w:val="006D3B3F"/>
    <w:rsid w:val="006F268A"/>
    <w:rsid w:val="006F5029"/>
    <w:rsid w:val="007021DC"/>
    <w:rsid w:val="00713B20"/>
    <w:rsid w:val="00760339"/>
    <w:rsid w:val="007752A6"/>
    <w:rsid w:val="007864E9"/>
    <w:rsid w:val="007C0A11"/>
    <w:rsid w:val="007D3A72"/>
    <w:rsid w:val="00800921"/>
    <w:rsid w:val="00806F03"/>
    <w:rsid w:val="00813F0D"/>
    <w:rsid w:val="00821350"/>
    <w:rsid w:val="00854EC4"/>
    <w:rsid w:val="00865FF3"/>
    <w:rsid w:val="008719F7"/>
    <w:rsid w:val="008936EF"/>
    <w:rsid w:val="008A1EBB"/>
    <w:rsid w:val="008D2591"/>
    <w:rsid w:val="00917BCF"/>
    <w:rsid w:val="00940285"/>
    <w:rsid w:val="00960AB9"/>
    <w:rsid w:val="0096103D"/>
    <w:rsid w:val="009858E2"/>
    <w:rsid w:val="00990411"/>
    <w:rsid w:val="009C0121"/>
    <w:rsid w:val="009E4032"/>
    <w:rsid w:val="00A34223"/>
    <w:rsid w:val="00A71365"/>
    <w:rsid w:val="00A871A1"/>
    <w:rsid w:val="00AB7B21"/>
    <w:rsid w:val="00AE3FE1"/>
    <w:rsid w:val="00B01A40"/>
    <w:rsid w:val="00B05AFF"/>
    <w:rsid w:val="00B12C11"/>
    <w:rsid w:val="00B260AA"/>
    <w:rsid w:val="00B32555"/>
    <w:rsid w:val="00B454AC"/>
    <w:rsid w:val="00B52F4D"/>
    <w:rsid w:val="00B92860"/>
    <w:rsid w:val="00BC1F2F"/>
    <w:rsid w:val="00BF1DC5"/>
    <w:rsid w:val="00C0234B"/>
    <w:rsid w:val="00C057D0"/>
    <w:rsid w:val="00C16E48"/>
    <w:rsid w:val="00C47780"/>
    <w:rsid w:val="00C620E6"/>
    <w:rsid w:val="00C635DD"/>
    <w:rsid w:val="00C7591F"/>
    <w:rsid w:val="00CB0AC2"/>
    <w:rsid w:val="00CB24EC"/>
    <w:rsid w:val="00CC4219"/>
    <w:rsid w:val="00CF48F3"/>
    <w:rsid w:val="00D02054"/>
    <w:rsid w:val="00D02643"/>
    <w:rsid w:val="00D13424"/>
    <w:rsid w:val="00D17EF9"/>
    <w:rsid w:val="00D9245E"/>
    <w:rsid w:val="00DC27CB"/>
    <w:rsid w:val="00E254E1"/>
    <w:rsid w:val="00E87602"/>
    <w:rsid w:val="00E91307"/>
    <w:rsid w:val="00E95824"/>
    <w:rsid w:val="00EB184D"/>
    <w:rsid w:val="00EE5CA1"/>
    <w:rsid w:val="00EE79FF"/>
    <w:rsid w:val="00F01091"/>
    <w:rsid w:val="00F01D8E"/>
    <w:rsid w:val="00F572CD"/>
    <w:rsid w:val="00F641A1"/>
    <w:rsid w:val="00F66B02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717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7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</TotalTime>
  <Pages>1</Pages>
  <Words>107</Words>
  <Characters>616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24</cp:revision>
  <cp:lastPrinted>2003-04-24T00:19:00Z</cp:lastPrinted>
  <dcterms:created xsi:type="dcterms:W3CDTF">2008-12-01T02:11:00Z</dcterms:created>
  <dcterms:modified xsi:type="dcterms:W3CDTF">2009-09-22T01:10:00Z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