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9F" w:rsidRDefault="00BC169F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BC169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1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2009/01/06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BC169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BC169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BC169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BC169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1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2009/01/06</w:t>
              </w:r>
            </w:smartTag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BC169F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BC169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修改</w:t>
            </w:r>
            <w:r>
              <w:rPr>
                <w:b/>
                <w:bCs/>
                <w:sz w:val="20"/>
                <w:lang w:eastAsia="zh-TW"/>
              </w:rPr>
              <w:t xml:space="preserve">Table PK </w:t>
            </w:r>
          </w:p>
          <w:p w:rsidR="00BC169F" w:rsidRPr="006A6A8E" w:rsidRDefault="00BC169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6A6A8E">
              <w:rPr>
                <w:b/>
                <w:bCs/>
                <w:sz w:val="20"/>
                <w:lang w:eastAsia="zh-TW"/>
              </w:rPr>
              <w:t>Albert2 Huang(</w:t>
            </w:r>
            <w:r w:rsidRPr="006A6A8E">
              <w:rPr>
                <w:rFonts w:hint="eastAsia"/>
                <w:b/>
                <w:bCs/>
                <w:sz w:val="20"/>
                <w:lang w:eastAsia="zh-TW"/>
              </w:rPr>
              <w:t>黃振剛</w:t>
            </w:r>
            <w:r w:rsidRPr="006A6A8E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BC169F" w:rsidRDefault="00BC169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C169F" w:rsidRDefault="00BC169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C169F" w:rsidRDefault="00BC169F" w:rsidP="00A34223">
            <w:pPr>
              <w:rPr>
                <w:lang w:eastAsia="zh-TW"/>
              </w:rPr>
            </w:pPr>
          </w:p>
        </w:tc>
      </w:tr>
      <w:tr w:rsidR="00BC169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C169F" w:rsidRDefault="00BC169F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BC169F" w:rsidRDefault="00BC169F" w:rsidP="005E00DB">
      <w:pPr>
        <w:rPr>
          <w:b/>
          <w:bCs/>
          <w:color w:val="FF0000"/>
          <w:sz w:val="20"/>
          <w:lang w:eastAsia="zh-TW"/>
        </w:rPr>
      </w:pPr>
    </w:p>
    <w:p w:rsidR="00BC169F" w:rsidRPr="00133DDA" w:rsidRDefault="00BC169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BC169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BC169F" w:rsidRDefault="00BC169F" w:rsidP="007021DC">
            <w:pPr>
              <w:rPr>
                <w:sz w:val="20"/>
                <w:lang w:eastAsia="zh-TW"/>
              </w:rPr>
            </w:pPr>
          </w:p>
        </w:tc>
      </w:tr>
      <w:tr w:rsidR="00BC169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BC169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/>
        </w:tc>
      </w:tr>
      <w:tr w:rsidR="00BC169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/>
        </w:tc>
      </w:tr>
      <w:tr w:rsidR="00BC169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/>
        </w:tc>
      </w:tr>
      <w:tr w:rsidR="00BC169F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</w:tr>
      <w:tr w:rsidR="00BC169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Pr="008936EF" w:rsidRDefault="00BC169F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Pr="008936EF" w:rsidRDefault="00BC169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Pr="008936EF" w:rsidRDefault="00BC169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BC169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</w:tr>
      <w:tr w:rsidR="00BC169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</w:tr>
      <w:tr w:rsidR="00BC169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</w:tr>
      <w:tr w:rsidR="00BC169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</w:tr>
      <w:tr w:rsidR="00BC169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</w:tr>
      <w:tr w:rsidR="00BC169F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7021DC">
            <w:pPr>
              <w:rPr>
                <w:i/>
                <w:iCs/>
                <w:sz w:val="20"/>
              </w:rPr>
            </w:pPr>
          </w:p>
        </w:tc>
      </w:tr>
    </w:tbl>
    <w:p w:rsidR="00BC169F" w:rsidRDefault="00BC169F" w:rsidP="005E00DB">
      <w:pPr>
        <w:rPr>
          <w:b/>
          <w:bCs/>
          <w:sz w:val="20"/>
          <w:lang w:eastAsia="zh-TW"/>
        </w:rPr>
      </w:pPr>
    </w:p>
    <w:p w:rsidR="00BC169F" w:rsidRPr="00133DDA" w:rsidRDefault="00BC169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BC169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9F" w:rsidRDefault="00BC169F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BC169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9F" w:rsidRPr="00816275" w:rsidRDefault="00BC169F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BC169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9F" w:rsidRPr="004D72B8" w:rsidRDefault="00BC169F" w:rsidP="00133DDA">
            <w:pPr>
              <w:rPr>
                <w:lang w:eastAsia="zh-TW"/>
              </w:rPr>
            </w:pPr>
            <w:r w:rsidRPr="004D72B8">
              <w:rPr>
                <w:lang w:eastAsia="zh-TW"/>
              </w:rPr>
              <w:t>NPI-Price-PK.sql</w:t>
            </w:r>
          </w:p>
        </w:tc>
      </w:tr>
      <w:tr w:rsidR="00BC169F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EE5CA1">
            <w:pPr>
              <w:rPr>
                <w:sz w:val="20"/>
                <w:lang w:eastAsia="zh-TW"/>
              </w:rPr>
            </w:pPr>
          </w:p>
          <w:p w:rsidR="00BC169F" w:rsidRPr="00816275" w:rsidRDefault="00BC169F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BC169F" w:rsidRDefault="00BC169F" w:rsidP="00EE5CA1">
            <w:pPr>
              <w:rPr>
                <w:sz w:val="20"/>
                <w:lang w:eastAsia="zh-TW"/>
              </w:rPr>
            </w:pPr>
          </w:p>
        </w:tc>
      </w:tr>
      <w:tr w:rsidR="00BC169F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BC169F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69F" w:rsidRDefault="00BC169F" w:rsidP="00EE5CA1">
            <w:pPr>
              <w:rPr>
                <w:sz w:val="20"/>
                <w:lang w:eastAsia="zh-TW"/>
              </w:rPr>
            </w:pPr>
          </w:p>
          <w:p w:rsidR="00BC169F" w:rsidRDefault="00BC169F" w:rsidP="00EE5CA1">
            <w:pPr>
              <w:rPr>
                <w:sz w:val="20"/>
                <w:lang w:eastAsia="zh-TW"/>
              </w:rPr>
            </w:pPr>
          </w:p>
          <w:p w:rsidR="00BC169F" w:rsidRDefault="00BC169F" w:rsidP="00EE5CA1">
            <w:pPr>
              <w:rPr>
                <w:sz w:val="20"/>
                <w:lang w:eastAsia="zh-TW"/>
              </w:rPr>
            </w:pPr>
          </w:p>
        </w:tc>
      </w:tr>
    </w:tbl>
    <w:p w:rsidR="00BC169F" w:rsidRDefault="00BC169F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BC169F" w:rsidTr="00B01A40">
        <w:trPr>
          <w:trHeight w:val="275"/>
          <w:jc w:val="center"/>
        </w:trPr>
        <w:tc>
          <w:tcPr>
            <w:tcW w:w="1991" w:type="dxa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BC169F" w:rsidRDefault="00BC169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C169F" w:rsidRDefault="00BC169F">
            <w:pPr>
              <w:rPr>
                <w:sz w:val="20"/>
              </w:rPr>
            </w:pPr>
          </w:p>
        </w:tc>
      </w:tr>
      <w:tr w:rsidR="00BC169F" w:rsidTr="00B01A40">
        <w:trPr>
          <w:trHeight w:val="233"/>
          <w:jc w:val="center"/>
        </w:trPr>
        <w:tc>
          <w:tcPr>
            <w:tcW w:w="1991" w:type="dxa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BC169F" w:rsidRDefault="00BC169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C169F" w:rsidRDefault="00BC169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C169F" w:rsidRDefault="00BC169F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C169F" w:rsidRDefault="00BC169F">
            <w:pPr>
              <w:rPr>
                <w:sz w:val="20"/>
              </w:rPr>
            </w:pPr>
          </w:p>
        </w:tc>
      </w:tr>
    </w:tbl>
    <w:p w:rsidR="00BC169F" w:rsidRDefault="00BC169F">
      <w:pPr>
        <w:ind w:left="-720" w:firstLine="720"/>
        <w:rPr>
          <w:sz w:val="20"/>
        </w:rPr>
      </w:pPr>
    </w:p>
    <w:sectPr w:rsidR="00BC169F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69F" w:rsidRDefault="00BC169F">
      <w:r>
        <w:separator/>
      </w:r>
    </w:p>
  </w:endnote>
  <w:endnote w:type="continuationSeparator" w:id="1">
    <w:p w:rsidR="00BC169F" w:rsidRDefault="00BC1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9F" w:rsidRDefault="00BC16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169F" w:rsidRDefault="00BC169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9F" w:rsidRDefault="00BC16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C169F" w:rsidRDefault="00BC169F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69F" w:rsidRDefault="00BC169F">
      <w:r>
        <w:separator/>
      </w:r>
    </w:p>
  </w:footnote>
  <w:footnote w:type="continuationSeparator" w:id="1">
    <w:p w:rsidR="00BC169F" w:rsidRDefault="00BC16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BC169F">
      <w:tc>
        <w:tcPr>
          <w:tcW w:w="5508" w:type="dxa"/>
        </w:tcPr>
        <w:p w:rsidR="00BC169F" w:rsidRDefault="00BC169F">
          <w:pPr>
            <w:pStyle w:val="Header"/>
          </w:pPr>
          <w:r w:rsidRPr="00196EF0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BC169F" w:rsidRDefault="00BC169F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BC169F" w:rsidRDefault="00BC16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C1763"/>
    <w:rsid w:val="000E35ED"/>
    <w:rsid w:val="00104B8C"/>
    <w:rsid w:val="00133DDA"/>
    <w:rsid w:val="00134E2D"/>
    <w:rsid w:val="00161044"/>
    <w:rsid w:val="00196EF0"/>
    <w:rsid w:val="001F496C"/>
    <w:rsid w:val="0028464C"/>
    <w:rsid w:val="00285E0C"/>
    <w:rsid w:val="002908AC"/>
    <w:rsid w:val="00295202"/>
    <w:rsid w:val="002F385B"/>
    <w:rsid w:val="00377F50"/>
    <w:rsid w:val="003C406D"/>
    <w:rsid w:val="003D2260"/>
    <w:rsid w:val="0040583A"/>
    <w:rsid w:val="00491817"/>
    <w:rsid w:val="004A2952"/>
    <w:rsid w:val="004D72B8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864E9"/>
    <w:rsid w:val="007B7B8D"/>
    <w:rsid w:val="00816275"/>
    <w:rsid w:val="00821350"/>
    <w:rsid w:val="008936EF"/>
    <w:rsid w:val="008A1EBB"/>
    <w:rsid w:val="008F1666"/>
    <w:rsid w:val="00917BCF"/>
    <w:rsid w:val="00953476"/>
    <w:rsid w:val="009E4EEB"/>
    <w:rsid w:val="00A34223"/>
    <w:rsid w:val="00A71365"/>
    <w:rsid w:val="00B01A40"/>
    <w:rsid w:val="00B05A55"/>
    <w:rsid w:val="00B32555"/>
    <w:rsid w:val="00B454AC"/>
    <w:rsid w:val="00B52F4D"/>
    <w:rsid w:val="00B92860"/>
    <w:rsid w:val="00BC169F"/>
    <w:rsid w:val="00BC1F2F"/>
    <w:rsid w:val="00BF1DC5"/>
    <w:rsid w:val="00C057D0"/>
    <w:rsid w:val="00C620E6"/>
    <w:rsid w:val="00CF48F3"/>
    <w:rsid w:val="00D17EF9"/>
    <w:rsid w:val="00DC2C90"/>
    <w:rsid w:val="00E254E1"/>
    <w:rsid w:val="00E7383F"/>
    <w:rsid w:val="00E85702"/>
    <w:rsid w:val="00EE5CA1"/>
    <w:rsid w:val="00F572CD"/>
    <w:rsid w:val="00F8727C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29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108</Words>
  <Characters>619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2008-12-01T02:11:00Z</dcterms:created>
  <dcterms:modified xsi:type="dcterms:W3CDTF">2009-01-06T03:03:00Z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