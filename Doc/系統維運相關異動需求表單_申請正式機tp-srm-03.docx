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D79" w:rsidRDefault="000F7D79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0F7D79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7D79" w:rsidRDefault="000F7D79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7D79" w:rsidRDefault="000F7D79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3"/>
                <w:attr w:name="Month" w:val="1"/>
                <w:attr w:name="Year" w:val="2009"/>
              </w:smartTagPr>
              <w:r>
                <w:rPr>
                  <w:i/>
                  <w:iCs/>
                  <w:sz w:val="20"/>
                  <w:lang w:eastAsia="zh-TW"/>
                </w:rPr>
                <w:t>2009/01/13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7D79" w:rsidRDefault="000F7D79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7D79" w:rsidRDefault="000F7D79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B05AFF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0F7D79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7D79" w:rsidRDefault="000F7D79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7D79" w:rsidRDefault="000F7D79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7D79" w:rsidRDefault="000F7D79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7D79" w:rsidRDefault="000F7D79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0F7D79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7D79" w:rsidRDefault="000F7D79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7D79" w:rsidRDefault="000F7D79" w:rsidP="00513B38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eSCM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7D79" w:rsidRDefault="000F7D79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7D79" w:rsidRDefault="000F7D79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0F7D79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7D79" w:rsidRDefault="000F7D79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7D79" w:rsidRDefault="000F7D79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0F7D79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7D79" w:rsidRDefault="000F7D79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7D79" w:rsidRDefault="000F7D79" w:rsidP="005B0DCF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3"/>
                <w:attr w:name="Month" w:val="1"/>
                <w:attr w:name="Year" w:val="2009"/>
              </w:smartTagPr>
              <w:r>
                <w:rPr>
                  <w:b/>
                  <w:bCs/>
                  <w:sz w:val="20"/>
                  <w:lang w:eastAsia="zh-TW"/>
                </w:rPr>
                <w:t>2009/01/13</w:t>
              </w:r>
            </w:smartTag>
          </w:p>
        </w:tc>
      </w:tr>
      <w:tr w:rsidR="000F7D79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7D79" w:rsidRDefault="000F7D79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7D79" w:rsidRDefault="000F7D79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AP-</w:t>
            </w:r>
            <w:r>
              <w:rPr>
                <w:rFonts w:hint="eastAsia"/>
                <w:lang w:eastAsia="zh-TW"/>
              </w:rPr>
              <w:t>資材相關</w:t>
            </w:r>
            <w:r>
              <w:rPr>
                <w:lang w:eastAsia="zh-TW"/>
              </w:rPr>
              <w:t>e</w:t>
            </w:r>
            <w:r>
              <w:rPr>
                <w:rFonts w:hint="eastAsia"/>
                <w:lang w:eastAsia="zh-TW"/>
              </w:rPr>
              <w:t>化服務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7D79" w:rsidRDefault="000F7D79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7D79" w:rsidRDefault="000F7D79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eSCM</w:t>
            </w:r>
          </w:p>
        </w:tc>
      </w:tr>
      <w:tr w:rsidR="000F7D79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7D79" w:rsidRDefault="000F7D79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7D79" w:rsidRDefault="000F7D79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部署</w:t>
            </w:r>
            <w:r>
              <w:rPr>
                <w:b/>
                <w:bCs/>
                <w:sz w:val="20"/>
                <w:lang w:eastAsia="zh-TW"/>
              </w:rPr>
              <w:t>NPI Web Site</w:t>
            </w:r>
          </w:p>
          <w:p w:rsidR="000F7D79" w:rsidRDefault="000F7D79" w:rsidP="00A34223">
            <w:pPr>
              <w:rPr>
                <w:b/>
                <w:bCs/>
                <w:sz w:val="20"/>
                <w:lang w:eastAsia="zh-TW"/>
              </w:rPr>
            </w:pPr>
          </w:p>
          <w:p w:rsidR="000F7D79" w:rsidRDefault="000F7D79" w:rsidP="00A34223">
            <w:pPr>
              <w:rPr>
                <w:b/>
                <w:bCs/>
                <w:sz w:val="20"/>
                <w:lang w:eastAsia="zh-TW"/>
              </w:rPr>
            </w:pPr>
          </w:p>
          <w:p w:rsidR="000F7D79" w:rsidRDefault="000F7D79" w:rsidP="00A34223">
            <w:pPr>
              <w:rPr>
                <w:lang w:eastAsia="zh-TW"/>
              </w:rPr>
            </w:pPr>
          </w:p>
        </w:tc>
      </w:tr>
      <w:tr w:rsidR="000F7D79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7D79" w:rsidRDefault="000F7D79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7D79" w:rsidRDefault="000F7D79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0F7D79" w:rsidRDefault="000F7D79" w:rsidP="005E00DB">
      <w:pPr>
        <w:rPr>
          <w:b/>
          <w:bCs/>
          <w:color w:val="FF0000"/>
          <w:sz w:val="20"/>
          <w:lang w:eastAsia="zh-TW"/>
        </w:rPr>
      </w:pPr>
    </w:p>
    <w:p w:rsidR="000F7D79" w:rsidRPr="00133DDA" w:rsidRDefault="000F7D79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0F7D79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D79" w:rsidRDefault="000F7D79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D79" w:rsidRDefault="000F7D79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 w:rsidRPr="00C16E48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不定期佈署</w:t>
            </w:r>
          </w:p>
          <w:p w:rsidR="000F7D79" w:rsidRDefault="000F7D79" w:rsidP="007021DC">
            <w:pPr>
              <w:rPr>
                <w:sz w:val="20"/>
                <w:lang w:eastAsia="zh-TW"/>
              </w:rPr>
            </w:pPr>
          </w:p>
        </w:tc>
      </w:tr>
      <w:tr w:rsidR="000F7D79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D79" w:rsidRDefault="000F7D79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D79" w:rsidRDefault="000F7D79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不需要</w:t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0F7D79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D79" w:rsidRDefault="000F7D79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D79" w:rsidRDefault="000F7D79">
            <w:pPr>
              <w:rPr>
                <w:lang w:eastAsia="zh-TW"/>
              </w:rPr>
            </w:pPr>
            <w:r>
              <w:rPr>
                <w:rFonts w:ascii="細明體" w:eastAsia="細明體"/>
                <w:noProof/>
                <w:sz w:val="18"/>
                <w:szCs w:val="18"/>
              </w:rPr>
              <w:t>tp-srm-03</w:t>
            </w:r>
            <w:r>
              <w:rPr>
                <w:rFonts w:ascii="細明體" w:eastAsia="細明體"/>
                <w:noProof/>
                <w:sz w:val="18"/>
                <w:szCs w:val="18"/>
                <w:lang w:eastAsia="zh-TW"/>
              </w:rPr>
              <w:t xml:space="preserve"> tp-srm-01</w:t>
            </w:r>
          </w:p>
        </w:tc>
      </w:tr>
      <w:tr w:rsidR="000F7D79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D79" w:rsidRDefault="000F7D79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D79" w:rsidRDefault="000F7D79" w:rsidP="007021DC">
            <w:pPr>
              <w:rPr>
                <w:lang w:eastAsia="zh-TW"/>
              </w:rPr>
            </w:pPr>
            <w:r>
              <w:rPr>
                <w:lang w:eastAsia="zh-TW"/>
              </w:rPr>
              <w:t>NPI</w:t>
            </w:r>
          </w:p>
        </w:tc>
      </w:tr>
      <w:tr w:rsidR="000F7D79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D79" w:rsidRDefault="000F7D79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D79" w:rsidRDefault="000F7D79" w:rsidP="007021DC"/>
        </w:tc>
      </w:tr>
      <w:tr w:rsidR="000F7D79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D79" w:rsidRDefault="000F7D79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D79" w:rsidRDefault="000F7D79" w:rsidP="007021DC">
            <w:pPr>
              <w:rPr>
                <w:i/>
                <w:iCs/>
                <w:sz w:val="20"/>
              </w:rPr>
            </w:pPr>
          </w:p>
        </w:tc>
      </w:tr>
      <w:tr w:rsidR="000F7D79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D79" w:rsidRPr="008936EF" w:rsidRDefault="000F7D79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D79" w:rsidRPr="008936EF" w:rsidRDefault="000F7D79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D79" w:rsidRPr="008936EF" w:rsidRDefault="000F7D79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0F7D79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D79" w:rsidRPr="00C16E48" w:rsidRDefault="000F7D79" w:rsidP="007021DC">
            <w:pPr>
              <w:rPr>
                <w:b/>
                <w:bCs/>
                <w:sz w:val="20"/>
                <w:lang w:eastAsia="zh-TW"/>
              </w:rPr>
            </w:pPr>
            <w:r w:rsidRPr="00C16E48">
              <w:rPr>
                <w:b/>
                <w:bCs/>
                <w:sz w:val="20"/>
                <w:lang w:eastAsia="zh-TW"/>
              </w:rPr>
              <w:t>Deploy NPI Web Site-20081208.doc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D79" w:rsidRDefault="000F7D79" w:rsidP="007021DC">
            <w:pPr>
              <w:rPr>
                <w:i/>
                <w:iCs/>
                <w:sz w:val="20"/>
                <w:lang w:eastAsia="zh-TW"/>
              </w:rPr>
            </w:pPr>
            <w:r>
              <w:rPr>
                <w:i/>
                <w:iCs/>
                <w:sz w:val="20"/>
                <w:lang w:eastAsia="zh-TW"/>
              </w:rPr>
              <w:t xml:space="preserve">NPI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部署</w:t>
            </w:r>
            <w:r>
              <w:rPr>
                <w:i/>
                <w:iCs/>
                <w:sz w:val="20"/>
                <w:lang w:eastAsia="zh-TW"/>
              </w:rPr>
              <w:t xml:space="preserve">SOP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請參考此檔案做更新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D79" w:rsidRDefault="000F7D79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0F7D79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D79" w:rsidRDefault="000F7D79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D79" w:rsidRDefault="000F7D79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D79" w:rsidRDefault="000F7D79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0F7D79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D79" w:rsidRDefault="000F7D79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D79" w:rsidRDefault="000F7D79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D79" w:rsidRDefault="000F7D79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0F7D79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D79" w:rsidRDefault="000F7D79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D79" w:rsidRDefault="000F7D79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D79" w:rsidRDefault="000F7D79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0F7D79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D79" w:rsidRDefault="000F7D79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D79" w:rsidRDefault="000F7D79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D79" w:rsidRDefault="000F7D79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0F7D79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D79" w:rsidRDefault="000F7D79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D79" w:rsidRDefault="000F7D79" w:rsidP="007021DC">
            <w:pPr>
              <w:rPr>
                <w:i/>
                <w:iCs/>
                <w:sz w:val="20"/>
              </w:rPr>
            </w:pPr>
          </w:p>
        </w:tc>
      </w:tr>
    </w:tbl>
    <w:p w:rsidR="000F7D79" w:rsidRDefault="000F7D79" w:rsidP="005E00DB">
      <w:pPr>
        <w:rPr>
          <w:b/>
          <w:bCs/>
          <w:sz w:val="20"/>
          <w:lang w:eastAsia="zh-TW"/>
        </w:rPr>
      </w:pPr>
    </w:p>
    <w:p w:rsidR="000F7D79" w:rsidRPr="00133DDA" w:rsidRDefault="000F7D79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0F7D79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D79" w:rsidRDefault="000F7D79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D79" w:rsidRDefault="000F7D79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b/>
                <w:bCs/>
                <w:sz w:val="20"/>
                <w:lang w:eastAsia="zh-TW"/>
              </w:rPr>
              <w:t>DDL</w:t>
            </w:r>
            <w:r w:rsidRPr="00C16E48"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0F7D79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D79" w:rsidRDefault="000F7D79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D79" w:rsidRPr="00A34223" w:rsidRDefault="000F7D79" w:rsidP="00133DDA">
            <w:pPr>
              <w:rPr>
                <w:lang w:eastAsia="zh-TW"/>
              </w:rPr>
            </w:pPr>
          </w:p>
        </w:tc>
      </w:tr>
      <w:tr w:rsidR="000F7D79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D79" w:rsidRDefault="000F7D79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D79" w:rsidRPr="004A3315" w:rsidRDefault="000F7D79" w:rsidP="00133DDA">
            <w:pPr>
              <w:rPr>
                <w:lang w:eastAsia="zh-TW"/>
              </w:rPr>
            </w:pPr>
          </w:p>
        </w:tc>
      </w:tr>
      <w:tr w:rsidR="000F7D79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D79" w:rsidRDefault="000F7D79" w:rsidP="00EE5CA1">
            <w:pPr>
              <w:rPr>
                <w:sz w:val="20"/>
                <w:lang w:eastAsia="zh-TW"/>
              </w:rPr>
            </w:pPr>
          </w:p>
          <w:p w:rsidR="000F7D79" w:rsidRDefault="000F7D79" w:rsidP="00EE5CA1">
            <w:pPr>
              <w:rPr>
                <w:sz w:val="20"/>
                <w:lang w:eastAsia="zh-TW"/>
              </w:rPr>
            </w:pPr>
          </w:p>
          <w:p w:rsidR="000F7D79" w:rsidRDefault="000F7D79" w:rsidP="00EE5CA1">
            <w:pPr>
              <w:rPr>
                <w:sz w:val="20"/>
                <w:lang w:eastAsia="zh-TW"/>
              </w:rPr>
            </w:pPr>
          </w:p>
        </w:tc>
      </w:tr>
      <w:tr w:rsidR="000F7D79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D79" w:rsidRDefault="000F7D79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D79" w:rsidRDefault="000F7D79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0F7D79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D79" w:rsidRDefault="000F7D79" w:rsidP="00EE5CA1">
            <w:pPr>
              <w:rPr>
                <w:sz w:val="20"/>
                <w:lang w:eastAsia="zh-TW"/>
              </w:rPr>
            </w:pPr>
          </w:p>
          <w:p w:rsidR="000F7D79" w:rsidRDefault="000F7D79" w:rsidP="00EE5CA1">
            <w:pPr>
              <w:rPr>
                <w:sz w:val="20"/>
                <w:lang w:eastAsia="zh-TW"/>
              </w:rPr>
            </w:pPr>
          </w:p>
          <w:p w:rsidR="000F7D79" w:rsidRDefault="000F7D79" w:rsidP="00EE5CA1">
            <w:pPr>
              <w:rPr>
                <w:sz w:val="20"/>
                <w:lang w:eastAsia="zh-TW"/>
              </w:rPr>
            </w:pPr>
          </w:p>
        </w:tc>
      </w:tr>
    </w:tbl>
    <w:p w:rsidR="000F7D79" w:rsidRDefault="000F7D79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0F7D79" w:rsidTr="00B01A40">
        <w:trPr>
          <w:trHeight w:val="275"/>
          <w:jc w:val="center"/>
        </w:trPr>
        <w:tc>
          <w:tcPr>
            <w:tcW w:w="1991" w:type="dxa"/>
          </w:tcPr>
          <w:p w:rsidR="000F7D79" w:rsidRDefault="000F7D79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0F7D79" w:rsidRDefault="000F7D79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0F7D79" w:rsidRDefault="000F7D79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0F7D79" w:rsidRDefault="000F7D79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0F7D79" w:rsidRDefault="000F7D79">
            <w:pPr>
              <w:rPr>
                <w:sz w:val="20"/>
              </w:rPr>
            </w:pPr>
          </w:p>
        </w:tc>
      </w:tr>
      <w:tr w:rsidR="000F7D79" w:rsidTr="00B01A40">
        <w:trPr>
          <w:trHeight w:val="233"/>
          <w:jc w:val="center"/>
        </w:trPr>
        <w:tc>
          <w:tcPr>
            <w:tcW w:w="1991" w:type="dxa"/>
          </w:tcPr>
          <w:p w:rsidR="000F7D79" w:rsidRDefault="000F7D79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0F7D79" w:rsidRDefault="000F7D79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0F7D79" w:rsidRDefault="000F7D79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0F7D79" w:rsidRDefault="000F7D79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0F7D79" w:rsidRDefault="000F7D79">
            <w:pPr>
              <w:rPr>
                <w:sz w:val="20"/>
              </w:rPr>
            </w:pPr>
          </w:p>
        </w:tc>
      </w:tr>
    </w:tbl>
    <w:p w:rsidR="000F7D79" w:rsidRDefault="000F7D79">
      <w:pPr>
        <w:ind w:left="-720" w:firstLine="720"/>
        <w:rPr>
          <w:sz w:val="20"/>
        </w:rPr>
      </w:pPr>
    </w:p>
    <w:sectPr w:rsidR="000F7D79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7D79" w:rsidRDefault="000F7D79">
      <w:r>
        <w:separator/>
      </w:r>
    </w:p>
  </w:endnote>
  <w:endnote w:type="continuationSeparator" w:id="1">
    <w:p w:rsidR="000F7D79" w:rsidRDefault="000F7D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D79" w:rsidRDefault="000F7D7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F7D79" w:rsidRDefault="000F7D79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D79" w:rsidRDefault="000F7D7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F7D79" w:rsidRDefault="000F7D79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7D79" w:rsidRDefault="000F7D79">
      <w:r>
        <w:separator/>
      </w:r>
    </w:p>
  </w:footnote>
  <w:footnote w:type="continuationSeparator" w:id="1">
    <w:p w:rsidR="000F7D79" w:rsidRDefault="000F7D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0F7D79">
      <w:tc>
        <w:tcPr>
          <w:tcW w:w="5508" w:type="dxa"/>
        </w:tcPr>
        <w:p w:rsidR="000F7D79" w:rsidRDefault="000F7D79">
          <w:pPr>
            <w:pStyle w:val="Header"/>
          </w:pPr>
          <w:r w:rsidRPr="003C105F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0F7D79" w:rsidRDefault="000F7D79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0F7D79" w:rsidRDefault="000F7D7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97613"/>
    <w:rsid w:val="000E35ED"/>
    <w:rsid w:val="000F7D79"/>
    <w:rsid w:val="00104B8C"/>
    <w:rsid w:val="001071B1"/>
    <w:rsid w:val="001174F5"/>
    <w:rsid w:val="00133DDA"/>
    <w:rsid w:val="00161044"/>
    <w:rsid w:val="0019017A"/>
    <w:rsid w:val="00195617"/>
    <w:rsid w:val="001A1E15"/>
    <w:rsid w:val="001C7201"/>
    <w:rsid w:val="001E7CF7"/>
    <w:rsid w:val="001F496C"/>
    <w:rsid w:val="0028464C"/>
    <w:rsid w:val="002908AC"/>
    <w:rsid w:val="00325C6E"/>
    <w:rsid w:val="00352A2B"/>
    <w:rsid w:val="003C105F"/>
    <w:rsid w:val="003C406D"/>
    <w:rsid w:val="003D2260"/>
    <w:rsid w:val="003E4ABB"/>
    <w:rsid w:val="0040583A"/>
    <w:rsid w:val="004150FC"/>
    <w:rsid w:val="00477FDF"/>
    <w:rsid w:val="00491817"/>
    <w:rsid w:val="004A3315"/>
    <w:rsid w:val="004B2063"/>
    <w:rsid w:val="00513B38"/>
    <w:rsid w:val="00521855"/>
    <w:rsid w:val="00531C1C"/>
    <w:rsid w:val="00564E21"/>
    <w:rsid w:val="005724A3"/>
    <w:rsid w:val="00580122"/>
    <w:rsid w:val="005B0DCF"/>
    <w:rsid w:val="005E00DB"/>
    <w:rsid w:val="005E3C29"/>
    <w:rsid w:val="005F28DB"/>
    <w:rsid w:val="005F6D05"/>
    <w:rsid w:val="006024DB"/>
    <w:rsid w:val="00651C23"/>
    <w:rsid w:val="006604A9"/>
    <w:rsid w:val="006A6A8E"/>
    <w:rsid w:val="006B72E5"/>
    <w:rsid w:val="006D3B3F"/>
    <w:rsid w:val="007021DC"/>
    <w:rsid w:val="007864E9"/>
    <w:rsid w:val="00795B64"/>
    <w:rsid w:val="007D3A72"/>
    <w:rsid w:val="00800921"/>
    <w:rsid w:val="00813F0D"/>
    <w:rsid w:val="00821350"/>
    <w:rsid w:val="008936EF"/>
    <w:rsid w:val="008A1EBB"/>
    <w:rsid w:val="008E07A0"/>
    <w:rsid w:val="008E2F5F"/>
    <w:rsid w:val="00917BCF"/>
    <w:rsid w:val="009263A7"/>
    <w:rsid w:val="00A34223"/>
    <w:rsid w:val="00A40D6E"/>
    <w:rsid w:val="00A71365"/>
    <w:rsid w:val="00AB7B21"/>
    <w:rsid w:val="00B01A40"/>
    <w:rsid w:val="00B05AFF"/>
    <w:rsid w:val="00B32555"/>
    <w:rsid w:val="00B454AC"/>
    <w:rsid w:val="00B52F4D"/>
    <w:rsid w:val="00B92860"/>
    <w:rsid w:val="00BC1F2F"/>
    <w:rsid w:val="00BF1DC5"/>
    <w:rsid w:val="00C057D0"/>
    <w:rsid w:val="00C16E48"/>
    <w:rsid w:val="00C47780"/>
    <w:rsid w:val="00C620E6"/>
    <w:rsid w:val="00C9567F"/>
    <w:rsid w:val="00CB0AC2"/>
    <w:rsid w:val="00CD5E50"/>
    <w:rsid w:val="00CF48F3"/>
    <w:rsid w:val="00D13424"/>
    <w:rsid w:val="00D17EF9"/>
    <w:rsid w:val="00D9245E"/>
    <w:rsid w:val="00E07A64"/>
    <w:rsid w:val="00E254E1"/>
    <w:rsid w:val="00EE5CA1"/>
    <w:rsid w:val="00F01091"/>
    <w:rsid w:val="00F130E1"/>
    <w:rsid w:val="00F572CD"/>
    <w:rsid w:val="00F66B02"/>
    <w:rsid w:val="00FB4E63"/>
    <w:rsid w:val="00FD1CD7"/>
    <w:rsid w:val="00FE4BBA"/>
    <w:rsid w:val="00FF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1CD7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D1CD7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D1CD7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6851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617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4</cp:revision>
  <cp:lastPrinted>2003-04-24T00:19:00Z</cp:lastPrinted>
  <dcterms:created xsi:type="dcterms:W3CDTF">2008-12-30T01:18:00Z</dcterms:created>
  <dcterms:modified xsi:type="dcterms:W3CDTF">2009-01-13T07:57:00Z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