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F49" w:rsidRDefault="00960F49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960F4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2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2009/02/11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960F4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960F4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960F4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960F4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 w:rsidP="005B0DCF">
            <w:r>
              <w:rPr>
                <w:b/>
                <w:bCs/>
                <w:sz w:val="20"/>
                <w:lang w:eastAsia="zh-TW"/>
              </w:rPr>
              <w:t>2009/02/11</w:t>
            </w:r>
          </w:p>
        </w:tc>
      </w:tr>
      <w:tr w:rsidR="00960F49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960F4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960F49" w:rsidRDefault="00960F4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960F49" w:rsidRDefault="00960F4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960F49" w:rsidRDefault="00960F49" w:rsidP="00A34223">
            <w:pPr>
              <w:rPr>
                <w:lang w:eastAsia="zh-TW"/>
              </w:rPr>
            </w:pPr>
          </w:p>
        </w:tc>
      </w:tr>
      <w:tr w:rsidR="00960F4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0F49" w:rsidRDefault="00960F49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960F49" w:rsidRDefault="00960F49" w:rsidP="005E00DB">
      <w:pPr>
        <w:rPr>
          <w:b/>
          <w:bCs/>
          <w:color w:val="FF0000"/>
          <w:sz w:val="20"/>
          <w:lang w:eastAsia="zh-TW"/>
        </w:rPr>
      </w:pPr>
    </w:p>
    <w:p w:rsidR="00960F49" w:rsidRPr="00133DDA" w:rsidRDefault="00960F49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960F4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960F49" w:rsidRDefault="00960F49" w:rsidP="007021DC">
            <w:pPr>
              <w:rPr>
                <w:sz w:val="20"/>
                <w:lang w:eastAsia="zh-TW"/>
              </w:rPr>
            </w:pPr>
          </w:p>
        </w:tc>
      </w:tr>
      <w:tr w:rsidR="00960F4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960F4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960F4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960F4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/>
        </w:tc>
      </w:tr>
      <w:tr w:rsidR="00960F49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i/>
                <w:iCs/>
                <w:sz w:val="20"/>
              </w:rPr>
            </w:pPr>
          </w:p>
        </w:tc>
      </w:tr>
      <w:tr w:rsidR="00960F4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Pr="008936EF" w:rsidRDefault="00960F49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Pr="008936EF" w:rsidRDefault="00960F49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Pr="008936EF" w:rsidRDefault="00960F49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960F4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Pr="00C16E48" w:rsidRDefault="00960F49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60F4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60F4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60F4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60F4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60F49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7021DC">
            <w:pPr>
              <w:rPr>
                <w:i/>
                <w:iCs/>
                <w:sz w:val="20"/>
              </w:rPr>
            </w:pPr>
          </w:p>
        </w:tc>
      </w:tr>
    </w:tbl>
    <w:p w:rsidR="00960F49" w:rsidRDefault="00960F49" w:rsidP="005E00DB">
      <w:pPr>
        <w:rPr>
          <w:b/>
          <w:bCs/>
          <w:sz w:val="20"/>
          <w:lang w:eastAsia="zh-TW"/>
        </w:rPr>
      </w:pPr>
    </w:p>
    <w:p w:rsidR="00960F49" w:rsidRPr="00133DDA" w:rsidRDefault="00960F49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960F4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F49" w:rsidRDefault="00960F49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960F4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F49" w:rsidRPr="00A34223" w:rsidRDefault="00960F49" w:rsidP="00133DDA">
            <w:pPr>
              <w:rPr>
                <w:lang w:eastAsia="zh-TW"/>
              </w:rPr>
            </w:pPr>
          </w:p>
        </w:tc>
      </w:tr>
      <w:tr w:rsidR="00960F4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F49" w:rsidRPr="004A3315" w:rsidRDefault="00960F49" w:rsidP="00133DDA">
            <w:pPr>
              <w:rPr>
                <w:lang w:eastAsia="zh-TW"/>
              </w:rPr>
            </w:pPr>
          </w:p>
        </w:tc>
      </w:tr>
      <w:tr w:rsidR="00960F49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EE5CA1">
            <w:pPr>
              <w:rPr>
                <w:sz w:val="20"/>
                <w:lang w:eastAsia="zh-TW"/>
              </w:rPr>
            </w:pPr>
          </w:p>
          <w:p w:rsidR="00960F49" w:rsidRDefault="00960F49" w:rsidP="00EE5CA1">
            <w:pPr>
              <w:rPr>
                <w:sz w:val="20"/>
                <w:lang w:eastAsia="zh-TW"/>
              </w:rPr>
            </w:pPr>
          </w:p>
          <w:p w:rsidR="00960F49" w:rsidRDefault="00960F49" w:rsidP="00EE5CA1">
            <w:pPr>
              <w:rPr>
                <w:sz w:val="20"/>
                <w:lang w:eastAsia="zh-TW"/>
              </w:rPr>
            </w:pPr>
          </w:p>
        </w:tc>
      </w:tr>
      <w:tr w:rsidR="00960F49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960F49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F49" w:rsidRDefault="00960F49" w:rsidP="00EE5CA1">
            <w:pPr>
              <w:rPr>
                <w:sz w:val="20"/>
                <w:lang w:eastAsia="zh-TW"/>
              </w:rPr>
            </w:pPr>
          </w:p>
          <w:p w:rsidR="00960F49" w:rsidRDefault="00960F49" w:rsidP="00EE5CA1">
            <w:pPr>
              <w:rPr>
                <w:sz w:val="20"/>
                <w:lang w:eastAsia="zh-TW"/>
              </w:rPr>
            </w:pPr>
          </w:p>
          <w:p w:rsidR="00960F49" w:rsidRDefault="00960F49" w:rsidP="00EE5CA1">
            <w:pPr>
              <w:rPr>
                <w:sz w:val="20"/>
                <w:lang w:eastAsia="zh-TW"/>
              </w:rPr>
            </w:pPr>
          </w:p>
        </w:tc>
      </w:tr>
    </w:tbl>
    <w:p w:rsidR="00960F49" w:rsidRDefault="00960F49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960F49" w:rsidTr="00B01A40">
        <w:trPr>
          <w:trHeight w:val="275"/>
          <w:jc w:val="center"/>
        </w:trPr>
        <w:tc>
          <w:tcPr>
            <w:tcW w:w="1991" w:type="dxa"/>
          </w:tcPr>
          <w:p w:rsidR="00960F49" w:rsidRDefault="00960F4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960F49" w:rsidRDefault="00960F49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960F49" w:rsidRDefault="00960F4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960F49" w:rsidRDefault="00960F49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960F49" w:rsidRDefault="00960F49">
            <w:pPr>
              <w:rPr>
                <w:sz w:val="20"/>
              </w:rPr>
            </w:pPr>
          </w:p>
        </w:tc>
      </w:tr>
      <w:tr w:rsidR="00960F49" w:rsidTr="00B01A40">
        <w:trPr>
          <w:trHeight w:val="233"/>
          <w:jc w:val="center"/>
        </w:trPr>
        <w:tc>
          <w:tcPr>
            <w:tcW w:w="1991" w:type="dxa"/>
          </w:tcPr>
          <w:p w:rsidR="00960F49" w:rsidRDefault="00960F49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960F49" w:rsidRDefault="00960F49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960F49" w:rsidRDefault="00960F49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960F49" w:rsidRDefault="00960F49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960F49" w:rsidRDefault="00960F49">
            <w:pPr>
              <w:rPr>
                <w:sz w:val="20"/>
              </w:rPr>
            </w:pPr>
          </w:p>
        </w:tc>
      </w:tr>
    </w:tbl>
    <w:p w:rsidR="00960F49" w:rsidRDefault="00960F49">
      <w:pPr>
        <w:ind w:left="-720" w:firstLine="720"/>
        <w:rPr>
          <w:sz w:val="20"/>
        </w:rPr>
      </w:pPr>
    </w:p>
    <w:sectPr w:rsidR="00960F49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F49" w:rsidRDefault="00960F49">
      <w:r>
        <w:separator/>
      </w:r>
    </w:p>
  </w:endnote>
  <w:endnote w:type="continuationSeparator" w:id="1">
    <w:p w:rsidR="00960F49" w:rsidRDefault="00960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altName w:val="Courier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F49" w:rsidRDefault="00960F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0F49" w:rsidRDefault="00960F4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F49" w:rsidRDefault="00960F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60F49" w:rsidRDefault="00960F49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F49" w:rsidRDefault="00960F49">
      <w:r>
        <w:separator/>
      </w:r>
    </w:p>
  </w:footnote>
  <w:footnote w:type="continuationSeparator" w:id="1">
    <w:p w:rsidR="00960F49" w:rsidRDefault="00960F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960F49">
      <w:tc>
        <w:tcPr>
          <w:tcW w:w="5508" w:type="dxa"/>
        </w:tcPr>
        <w:p w:rsidR="00960F49" w:rsidRDefault="00960F49">
          <w:pPr>
            <w:pStyle w:val="Header"/>
          </w:pPr>
          <w:r w:rsidRPr="00D0599A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960F49" w:rsidRDefault="00960F49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960F49" w:rsidRDefault="00960F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97613"/>
    <w:rsid w:val="000C48AC"/>
    <w:rsid w:val="000E35ED"/>
    <w:rsid w:val="000F7D79"/>
    <w:rsid w:val="00104B8C"/>
    <w:rsid w:val="001071B1"/>
    <w:rsid w:val="00113920"/>
    <w:rsid w:val="00116AED"/>
    <w:rsid w:val="001174F5"/>
    <w:rsid w:val="00133DDA"/>
    <w:rsid w:val="00161044"/>
    <w:rsid w:val="00161B7E"/>
    <w:rsid w:val="0019017A"/>
    <w:rsid w:val="00195617"/>
    <w:rsid w:val="001A1E15"/>
    <w:rsid w:val="001C7201"/>
    <w:rsid w:val="001E7CF7"/>
    <w:rsid w:val="001F496C"/>
    <w:rsid w:val="0028464C"/>
    <w:rsid w:val="002908AC"/>
    <w:rsid w:val="002E3A52"/>
    <w:rsid w:val="002F01E4"/>
    <w:rsid w:val="002F1040"/>
    <w:rsid w:val="00325C6E"/>
    <w:rsid w:val="00352A2B"/>
    <w:rsid w:val="00354EBF"/>
    <w:rsid w:val="003C105F"/>
    <w:rsid w:val="003C406D"/>
    <w:rsid w:val="003D2260"/>
    <w:rsid w:val="003E4ABB"/>
    <w:rsid w:val="0040583A"/>
    <w:rsid w:val="004150FC"/>
    <w:rsid w:val="00477FDF"/>
    <w:rsid w:val="00491817"/>
    <w:rsid w:val="0049276C"/>
    <w:rsid w:val="004A3315"/>
    <w:rsid w:val="004B2063"/>
    <w:rsid w:val="00513B38"/>
    <w:rsid w:val="00521855"/>
    <w:rsid w:val="00531C1C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51C23"/>
    <w:rsid w:val="006604A9"/>
    <w:rsid w:val="006A6A8E"/>
    <w:rsid w:val="006B72E5"/>
    <w:rsid w:val="006D3B3F"/>
    <w:rsid w:val="007021DC"/>
    <w:rsid w:val="00754B4A"/>
    <w:rsid w:val="007864E9"/>
    <w:rsid w:val="00795B64"/>
    <w:rsid w:val="007D3A72"/>
    <w:rsid w:val="007E2949"/>
    <w:rsid w:val="00800921"/>
    <w:rsid w:val="00813F0D"/>
    <w:rsid w:val="00816F0E"/>
    <w:rsid w:val="00821350"/>
    <w:rsid w:val="00876E8C"/>
    <w:rsid w:val="008936EF"/>
    <w:rsid w:val="008A1EBB"/>
    <w:rsid w:val="008E07A0"/>
    <w:rsid w:val="008E2F5F"/>
    <w:rsid w:val="00917BCF"/>
    <w:rsid w:val="009263A7"/>
    <w:rsid w:val="00960F49"/>
    <w:rsid w:val="00993B2A"/>
    <w:rsid w:val="00A34223"/>
    <w:rsid w:val="00A40D6E"/>
    <w:rsid w:val="00A71365"/>
    <w:rsid w:val="00AB7B21"/>
    <w:rsid w:val="00B01A40"/>
    <w:rsid w:val="00B05AFF"/>
    <w:rsid w:val="00B10DCC"/>
    <w:rsid w:val="00B22F74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F48F3"/>
    <w:rsid w:val="00D0599A"/>
    <w:rsid w:val="00D13424"/>
    <w:rsid w:val="00D17EF9"/>
    <w:rsid w:val="00D9245E"/>
    <w:rsid w:val="00DD0548"/>
    <w:rsid w:val="00E046C2"/>
    <w:rsid w:val="00E07A64"/>
    <w:rsid w:val="00E254E1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1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108</Words>
  <Characters>617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8</cp:revision>
  <cp:lastPrinted>2003-04-24T00:19:00Z</cp:lastPrinted>
  <dcterms:created xsi:type="dcterms:W3CDTF">2008-12-30T01:18:00Z</dcterms:created>
  <dcterms:modified xsi:type="dcterms:W3CDTF">2009-02-11T01:26:00Z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