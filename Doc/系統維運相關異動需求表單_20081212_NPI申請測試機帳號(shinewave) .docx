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845" w:rsidRDefault="00B8184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B8184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2008/12/12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B8184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B8184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B8184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B8184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2008/12/12</w:t>
              </w:r>
            </w:smartTag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B81845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DB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  <w:r>
              <w:rPr>
                <w:rFonts w:hint="eastAsia"/>
                <w:lang w:eastAsia="zh-TW"/>
              </w:rPr>
              <w:t>申請測試機帳號</w:t>
            </w:r>
          </w:p>
        </w:tc>
      </w:tr>
      <w:tr w:rsidR="00B8184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申請測試機</w:t>
            </w:r>
            <w:r>
              <w:rPr>
                <w:b/>
                <w:bCs/>
                <w:sz w:val="20"/>
                <w:lang w:eastAsia="zh-TW"/>
              </w:rPr>
              <w:t>shinewave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帳號</w:t>
            </w:r>
          </w:p>
          <w:p w:rsidR="00B81845" w:rsidRPr="001233E4" w:rsidRDefault="00B81845" w:rsidP="00104DEB">
            <w:pPr>
              <w:rPr>
                <w:sz w:val="20"/>
                <w:lang w:eastAsia="zh-TW"/>
              </w:rPr>
            </w:pPr>
          </w:p>
          <w:p w:rsidR="00B81845" w:rsidRDefault="00B81845" w:rsidP="00104DEB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測試機</w:t>
            </w:r>
          </w:p>
          <w:p w:rsidR="00B81845" w:rsidRPr="00816275" w:rsidRDefault="00B81845" w:rsidP="00104DE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>
              <w:rPr>
                <w:rFonts w:ascii="細明體" w:eastAsia="細明體"/>
                <w:noProof/>
                <w:color w:val="0000FF"/>
                <w:sz w:val="18"/>
                <w:szCs w:val="18"/>
                <w:lang w:eastAsia="zh-TW"/>
              </w:rPr>
              <w:t xml:space="preserve"> TP-WMDB-T01.CORPNET.ASUS</w:t>
            </w:r>
          </w:p>
          <w:p w:rsidR="00B81845" w:rsidRDefault="00B8184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81845" w:rsidRDefault="00B8184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81845" w:rsidRPr="006A6A8E" w:rsidRDefault="00B8184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系統在</w:t>
            </w:r>
            <w:r>
              <w:rPr>
                <w:b/>
                <w:bCs/>
                <w:sz w:val="20"/>
                <w:lang w:eastAsia="zh-TW"/>
              </w:rPr>
              <w:t>db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正式機的帳號為</w:t>
            </w:r>
            <w:r>
              <w:rPr>
                <w:b/>
                <w:bCs/>
                <w:sz w:val="20"/>
                <w:lang w:eastAsia="zh-TW"/>
              </w:rPr>
              <w:t>shinewave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，但是測試機並沒有，請建立，可允許建立自已資料表</w:t>
            </w:r>
            <w:r>
              <w:rPr>
                <w:b/>
                <w:bCs/>
                <w:sz w:val="20"/>
                <w:lang w:eastAsia="zh-TW"/>
              </w:rPr>
              <w:t>/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修改</w:t>
            </w:r>
            <w:r>
              <w:rPr>
                <w:b/>
                <w:bCs/>
                <w:sz w:val="20"/>
                <w:lang w:eastAsia="zh-TW"/>
              </w:rPr>
              <w:t>/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刪除資料表，方便系統測試之用。</w:t>
            </w:r>
          </w:p>
          <w:p w:rsidR="00B81845" w:rsidRDefault="00B8184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81845" w:rsidRDefault="00B8184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81845" w:rsidRDefault="00B81845" w:rsidP="00A34223">
            <w:pPr>
              <w:rPr>
                <w:lang w:eastAsia="zh-TW"/>
              </w:rPr>
            </w:pPr>
          </w:p>
        </w:tc>
      </w:tr>
      <w:tr w:rsidR="00B8184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845" w:rsidRDefault="00B81845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B81845" w:rsidRDefault="00B81845" w:rsidP="005E00DB">
      <w:pPr>
        <w:rPr>
          <w:b/>
          <w:bCs/>
          <w:color w:val="FF0000"/>
          <w:sz w:val="20"/>
          <w:lang w:eastAsia="zh-TW"/>
        </w:rPr>
      </w:pPr>
    </w:p>
    <w:p w:rsidR="00B81845" w:rsidRPr="00133DDA" w:rsidRDefault="00B8184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B8184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B81845" w:rsidRDefault="00B81845" w:rsidP="007021DC">
            <w:pPr>
              <w:rPr>
                <w:sz w:val="20"/>
                <w:lang w:eastAsia="zh-TW"/>
              </w:rPr>
            </w:pPr>
          </w:p>
        </w:tc>
      </w:tr>
      <w:tr w:rsidR="00B8184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B8184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/>
        </w:tc>
      </w:tr>
      <w:tr w:rsidR="00B8184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/>
        </w:tc>
      </w:tr>
      <w:tr w:rsidR="00B8184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/>
        </w:tc>
      </w:tr>
      <w:tr w:rsidR="00B8184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</w:tr>
      <w:tr w:rsidR="00B8184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Pr="008936EF" w:rsidRDefault="00B8184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Pr="008936EF" w:rsidRDefault="00B8184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Pr="008936EF" w:rsidRDefault="00B8184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B8184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</w:tr>
      <w:tr w:rsidR="00B8184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</w:tr>
      <w:tr w:rsidR="00B8184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</w:tr>
      <w:tr w:rsidR="00B8184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</w:tr>
      <w:tr w:rsidR="00B8184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</w:tr>
      <w:tr w:rsidR="00B8184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7021DC">
            <w:pPr>
              <w:rPr>
                <w:i/>
                <w:iCs/>
                <w:sz w:val="20"/>
              </w:rPr>
            </w:pPr>
          </w:p>
        </w:tc>
      </w:tr>
    </w:tbl>
    <w:p w:rsidR="00B81845" w:rsidRDefault="00B81845" w:rsidP="005E00DB">
      <w:pPr>
        <w:rPr>
          <w:b/>
          <w:bCs/>
          <w:sz w:val="20"/>
          <w:lang w:eastAsia="zh-TW"/>
        </w:rPr>
      </w:pPr>
    </w:p>
    <w:p w:rsidR="00B81845" w:rsidRPr="00133DDA" w:rsidRDefault="00B8184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B8184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45" w:rsidRDefault="00B8184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B8184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45" w:rsidRPr="00816275" w:rsidRDefault="00B81845" w:rsidP="00133DDA">
            <w:pPr>
              <w:rPr>
                <w:lang w:eastAsia="zh-TW"/>
              </w:rPr>
            </w:pPr>
          </w:p>
        </w:tc>
      </w:tr>
      <w:tr w:rsidR="00B8184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845" w:rsidRPr="00295202" w:rsidRDefault="00B81845" w:rsidP="00133DDA">
            <w:pPr>
              <w:rPr>
                <w:lang w:eastAsia="zh-TW"/>
              </w:rPr>
            </w:pPr>
          </w:p>
        </w:tc>
      </w:tr>
      <w:tr w:rsidR="00B8184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EE5CA1">
            <w:pPr>
              <w:rPr>
                <w:sz w:val="20"/>
                <w:lang w:eastAsia="zh-TW"/>
              </w:rPr>
            </w:pPr>
          </w:p>
          <w:p w:rsidR="00B81845" w:rsidRDefault="00B81845" w:rsidP="00104DEB">
            <w:pPr>
              <w:rPr>
                <w:sz w:val="20"/>
                <w:lang w:eastAsia="zh-TW"/>
              </w:rPr>
            </w:pPr>
          </w:p>
        </w:tc>
      </w:tr>
      <w:tr w:rsidR="00B8184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B8184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45" w:rsidRDefault="00B81845" w:rsidP="00EE5CA1">
            <w:pPr>
              <w:rPr>
                <w:sz w:val="20"/>
                <w:lang w:eastAsia="zh-TW"/>
              </w:rPr>
            </w:pPr>
          </w:p>
          <w:p w:rsidR="00B81845" w:rsidRDefault="00B81845" w:rsidP="00EE5CA1">
            <w:pPr>
              <w:rPr>
                <w:sz w:val="20"/>
                <w:lang w:eastAsia="zh-TW"/>
              </w:rPr>
            </w:pPr>
          </w:p>
          <w:p w:rsidR="00B81845" w:rsidRDefault="00B81845" w:rsidP="00EE5CA1">
            <w:pPr>
              <w:rPr>
                <w:sz w:val="20"/>
                <w:lang w:eastAsia="zh-TW"/>
              </w:rPr>
            </w:pPr>
          </w:p>
        </w:tc>
      </w:tr>
    </w:tbl>
    <w:p w:rsidR="00B81845" w:rsidRDefault="00B81845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B81845" w:rsidTr="00B01A40">
        <w:trPr>
          <w:trHeight w:val="275"/>
          <w:jc w:val="center"/>
        </w:trPr>
        <w:tc>
          <w:tcPr>
            <w:tcW w:w="1991" w:type="dxa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B81845" w:rsidRDefault="00B8184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81845" w:rsidRDefault="00B81845">
            <w:pPr>
              <w:rPr>
                <w:sz w:val="20"/>
              </w:rPr>
            </w:pPr>
          </w:p>
        </w:tc>
      </w:tr>
      <w:tr w:rsidR="00B81845" w:rsidTr="00B01A40">
        <w:trPr>
          <w:trHeight w:val="233"/>
          <w:jc w:val="center"/>
        </w:trPr>
        <w:tc>
          <w:tcPr>
            <w:tcW w:w="1991" w:type="dxa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B81845" w:rsidRDefault="00B8184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81845" w:rsidRDefault="00B8184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81845" w:rsidRDefault="00B8184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81845" w:rsidRDefault="00B81845">
            <w:pPr>
              <w:rPr>
                <w:sz w:val="20"/>
              </w:rPr>
            </w:pPr>
          </w:p>
        </w:tc>
      </w:tr>
    </w:tbl>
    <w:p w:rsidR="00B81845" w:rsidRDefault="00B81845">
      <w:pPr>
        <w:ind w:left="-720" w:firstLine="720"/>
        <w:rPr>
          <w:sz w:val="20"/>
        </w:rPr>
      </w:pPr>
    </w:p>
    <w:sectPr w:rsidR="00B8184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845" w:rsidRDefault="00B81845">
      <w:r>
        <w:separator/>
      </w:r>
    </w:p>
  </w:endnote>
  <w:endnote w:type="continuationSeparator" w:id="1">
    <w:p w:rsidR="00B81845" w:rsidRDefault="00B81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845" w:rsidRDefault="00B818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1845" w:rsidRDefault="00B8184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845" w:rsidRDefault="00B818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81845" w:rsidRDefault="00B8184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845" w:rsidRDefault="00B81845">
      <w:r>
        <w:separator/>
      </w:r>
    </w:p>
  </w:footnote>
  <w:footnote w:type="continuationSeparator" w:id="1">
    <w:p w:rsidR="00B81845" w:rsidRDefault="00B818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B81845">
      <w:tc>
        <w:tcPr>
          <w:tcW w:w="5508" w:type="dxa"/>
        </w:tcPr>
        <w:p w:rsidR="00B81845" w:rsidRDefault="00B81845">
          <w:pPr>
            <w:pStyle w:val="Header"/>
          </w:pPr>
          <w:r w:rsidRPr="008B25EC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B81845" w:rsidRDefault="00B8184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B81845" w:rsidRDefault="00B818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518CE"/>
    <w:rsid w:val="000C1763"/>
    <w:rsid w:val="000E35ED"/>
    <w:rsid w:val="00104B8C"/>
    <w:rsid w:val="00104DEB"/>
    <w:rsid w:val="001233E4"/>
    <w:rsid w:val="00133DDA"/>
    <w:rsid w:val="00161044"/>
    <w:rsid w:val="001F496C"/>
    <w:rsid w:val="00236E4F"/>
    <w:rsid w:val="0028464C"/>
    <w:rsid w:val="002908AC"/>
    <w:rsid w:val="00295202"/>
    <w:rsid w:val="003741C8"/>
    <w:rsid w:val="003C406D"/>
    <w:rsid w:val="003D2260"/>
    <w:rsid w:val="0040583A"/>
    <w:rsid w:val="00467056"/>
    <w:rsid w:val="004851BB"/>
    <w:rsid w:val="00491817"/>
    <w:rsid w:val="004A2952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864E9"/>
    <w:rsid w:val="007C6A50"/>
    <w:rsid w:val="007F6942"/>
    <w:rsid w:val="00816275"/>
    <w:rsid w:val="00821350"/>
    <w:rsid w:val="008936EF"/>
    <w:rsid w:val="008A1EBB"/>
    <w:rsid w:val="008B25EC"/>
    <w:rsid w:val="008F1666"/>
    <w:rsid w:val="00917BCF"/>
    <w:rsid w:val="009E4EEB"/>
    <w:rsid w:val="00A34223"/>
    <w:rsid w:val="00A71365"/>
    <w:rsid w:val="00B01A40"/>
    <w:rsid w:val="00B05A55"/>
    <w:rsid w:val="00B32555"/>
    <w:rsid w:val="00B454AC"/>
    <w:rsid w:val="00B52F4D"/>
    <w:rsid w:val="00B81845"/>
    <w:rsid w:val="00B92860"/>
    <w:rsid w:val="00BC1F2F"/>
    <w:rsid w:val="00BF1DC5"/>
    <w:rsid w:val="00C057D0"/>
    <w:rsid w:val="00C620E6"/>
    <w:rsid w:val="00CF48F3"/>
    <w:rsid w:val="00D17EF9"/>
    <w:rsid w:val="00E254E1"/>
    <w:rsid w:val="00E7383F"/>
    <w:rsid w:val="00E85702"/>
    <w:rsid w:val="00EE5CA1"/>
    <w:rsid w:val="00F572CD"/>
    <w:rsid w:val="00F8727C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2</Pages>
  <Words>114</Words>
  <Characters>650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2008-12-01T02:11:00Z</dcterms:created>
  <dcterms:modified xsi:type="dcterms:W3CDTF">2008-12-12T01:51:00Z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