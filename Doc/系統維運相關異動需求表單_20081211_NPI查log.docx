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C9" w:rsidRDefault="00CB09C9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CB09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2008/12/11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CB09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CB09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CB09C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CB09C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2008/12/11</w:t>
              </w:r>
            </w:smartTag>
          </w:p>
        </w:tc>
      </w:tr>
      <w:tr w:rsidR="00CB09C9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Debug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查</w:t>
            </w:r>
            <w:r>
              <w:rPr>
                <w:lang w:eastAsia="zh-TW"/>
              </w:rPr>
              <w:t>log</w:t>
            </w:r>
          </w:p>
        </w:tc>
      </w:tr>
      <w:tr w:rsidR="00CB09C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錯誤處理，查</w:t>
            </w:r>
            <w:r>
              <w:rPr>
                <w:b/>
                <w:bCs/>
                <w:sz w:val="20"/>
                <w:lang w:eastAsia="zh-TW"/>
              </w:rPr>
              <w:t>Log</w:t>
            </w:r>
          </w:p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NPI Log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的位置於</w:t>
            </w:r>
          </w:p>
          <w:p w:rsidR="00CB09C9" w:rsidRDefault="00CB09C9" w:rsidP="00A34223">
            <w:pPr>
              <w:rPr>
                <w:rFonts w:ascii="細明體" w:eastAsia="細明體"/>
                <w:noProof/>
                <w:sz w:val="18"/>
                <w:szCs w:val="18"/>
                <w:lang w:eastAsia="zh-TW"/>
              </w:rPr>
            </w:pPr>
            <w:hyperlink r:id="rId7" w:history="1">
              <w:r w:rsidRPr="005703D7">
                <w:rPr>
                  <w:rStyle w:val="Hyperlink"/>
                  <w:rFonts w:ascii="細明體" w:eastAsia="細明體"/>
                  <w:noProof/>
                  <w:sz w:val="18"/>
                  <w:szCs w:val="18"/>
                  <w:lang w:eastAsia="zh-TW"/>
                </w:rPr>
                <w:t>\\srm\d$\logs\NPI\*.*</w:t>
              </w:r>
            </w:hyperlink>
          </w:p>
          <w:p w:rsidR="00CB09C9" w:rsidRPr="002D3AFA" w:rsidRDefault="00CB09C9" w:rsidP="00A34223">
            <w:pPr>
              <w:rPr>
                <w:rFonts w:ascii="細明體" w:eastAsia="細明體"/>
                <w:noProof/>
                <w:sz w:val="18"/>
                <w:szCs w:val="18"/>
                <w:lang w:eastAsia="zh-TW"/>
              </w:rPr>
            </w:pPr>
            <w:hyperlink r:id="rId8" w:history="1">
              <w:r w:rsidRPr="005703D7">
                <w:rPr>
                  <w:rStyle w:val="Hyperlink"/>
                  <w:rFonts w:ascii="細明體" w:eastAsia="細明體"/>
                  <w:noProof/>
                  <w:sz w:val="18"/>
                  <w:szCs w:val="18"/>
                  <w:lang w:eastAsia="zh-TW"/>
                </w:rPr>
                <w:t>\\tp-srm-03\d$\logs\NPI\*.*</w:t>
              </w:r>
            </w:hyperlink>
          </w:p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請幫我壓成</w:t>
            </w:r>
            <w:r>
              <w:rPr>
                <w:b/>
                <w:bCs/>
                <w:sz w:val="20"/>
                <w:lang w:eastAsia="zh-TW"/>
              </w:rPr>
              <w:t>zip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檔，寄回給我。</w:t>
            </w:r>
          </w:p>
          <w:p w:rsidR="00CB09C9" w:rsidRPr="002D3AFA" w:rsidRDefault="00CB09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B09C9" w:rsidRDefault="00CB09C9" w:rsidP="00A34223">
            <w:pPr>
              <w:rPr>
                <w:lang w:eastAsia="zh-TW"/>
              </w:rPr>
            </w:pPr>
          </w:p>
        </w:tc>
      </w:tr>
      <w:tr w:rsidR="00CB09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9C9" w:rsidRDefault="00CB09C9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CB09C9" w:rsidRDefault="00CB09C9" w:rsidP="005E00DB">
      <w:pPr>
        <w:rPr>
          <w:b/>
          <w:bCs/>
          <w:color w:val="FF0000"/>
          <w:sz w:val="20"/>
          <w:lang w:eastAsia="zh-TW"/>
        </w:rPr>
      </w:pPr>
    </w:p>
    <w:p w:rsidR="00CB09C9" w:rsidRPr="00133DDA" w:rsidRDefault="00CB09C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CB09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CB09C9" w:rsidRDefault="00CB09C9" w:rsidP="007021DC">
            <w:pPr>
              <w:rPr>
                <w:sz w:val="20"/>
                <w:lang w:eastAsia="zh-TW"/>
              </w:rPr>
            </w:pPr>
          </w:p>
        </w:tc>
      </w:tr>
      <w:tr w:rsidR="00CB09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CB09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>
            <w:pPr>
              <w:rPr>
                <w:lang w:eastAsia="zh-TW"/>
              </w:rPr>
            </w:pPr>
          </w:p>
        </w:tc>
      </w:tr>
      <w:tr w:rsidR="00CB09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lang w:eastAsia="zh-TW"/>
              </w:rPr>
            </w:pPr>
          </w:p>
        </w:tc>
      </w:tr>
      <w:tr w:rsidR="00CB09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/>
        </w:tc>
      </w:tr>
      <w:tr w:rsidR="00CB09C9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</w:rPr>
            </w:pPr>
          </w:p>
        </w:tc>
      </w:tr>
      <w:tr w:rsidR="00CB09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Pr="008936EF" w:rsidRDefault="00CB09C9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Pr="008936EF" w:rsidRDefault="00CB09C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Pr="008936EF" w:rsidRDefault="00CB09C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CB09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Pr="00C16E48" w:rsidRDefault="00CB09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B09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B09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B09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B09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B09C9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7021DC">
            <w:pPr>
              <w:rPr>
                <w:i/>
                <w:iCs/>
                <w:sz w:val="20"/>
              </w:rPr>
            </w:pPr>
          </w:p>
        </w:tc>
      </w:tr>
    </w:tbl>
    <w:p w:rsidR="00CB09C9" w:rsidRDefault="00CB09C9" w:rsidP="005E00DB">
      <w:pPr>
        <w:rPr>
          <w:b/>
          <w:bCs/>
          <w:sz w:val="20"/>
          <w:lang w:eastAsia="zh-TW"/>
        </w:rPr>
      </w:pPr>
    </w:p>
    <w:p w:rsidR="00CB09C9" w:rsidRPr="00133DDA" w:rsidRDefault="00CB09C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CB09C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9C9" w:rsidRDefault="00CB09C9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CB09C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9C9" w:rsidRPr="00A34223" w:rsidRDefault="00CB09C9" w:rsidP="00133DDA">
            <w:pPr>
              <w:rPr>
                <w:lang w:eastAsia="zh-TW"/>
              </w:rPr>
            </w:pPr>
          </w:p>
        </w:tc>
      </w:tr>
      <w:tr w:rsidR="00CB09C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9C9" w:rsidRPr="004A3315" w:rsidRDefault="00CB09C9" w:rsidP="00133DDA">
            <w:pPr>
              <w:rPr>
                <w:lang w:eastAsia="zh-TW"/>
              </w:rPr>
            </w:pPr>
          </w:p>
        </w:tc>
      </w:tr>
      <w:tr w:rsidR="00CB09C9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EE5CA1">
            <w:pPr>
              <w:rPr>
                <w:sz w:val="20"/>
                <w:lang w:eastAsia="zh-TW"/>
              </w:rPr>
            </w:pPr>
          </w:p>
          <w:p w:rsidR="00CB09C9" w:rsidRDefault="00CB09C9" w:rsidP="00EE5CA1">
            <w:pPr>
              <w:rPr>
                <w:sz w:val="20"/>
                <w:lang w:eastAsia="zh-TW"/>
              </w:rPr>
            </w:pPr>
          </w:p>
          <w:p w:rsidR="00CB09C9" w:rsidRDefault="00CB09C9" w:rsidP="00EE5CA1">
            <w:pPr>
              <w:rPr>
                <w:sz w:val="20"/>
                <w:lang w:eastAsia="zh-TW"/>
              </w:rPr>
            </w:pPr>
          </w:p>
        </w:tc>
      </w:tr>
      <w:tr w:rsidR="00CB09C9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CB09C9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C9" w:rsidRDefault="00CB09C9" w:rsidP="00EE5CA1">
            <w:pPr>
              <w:rPr>
                <w:sz w:val="20"/>
                <w:lang w:eastAsia="zh-TW"/>
              </w:rPr>
            </w:pPr>
          </w:p>
          <w:p w:rsidR="00CB09C9" w:rsidRDefault="00CB09C9" w:rsidP="00EE5CA1">
            <w:pPr>
              <w:rPr>
                <w:sz w:val="20"/>
                <w:lang w:eastAsia="zh-TW"/>
              </w:rPr>
            </w:pPr>
          </w:p>
          <w:p w:rsidR="00CB09C9" w:rsidRDefault="00CB09C9" w:rsidP="00EE5CA1">
            <w:pPr>
              <w:rPr>
                <w:sz w:val="20"/>
                <w:lang w:eastAsia="zh-TW"/>
              </w:rPr>
            </w:pPr>
          </w:p>
        </w:tc>
      </w:tr>
    </w:tbl>
    <w:p w:rsidR="00CB09C9" w:rsidRDefault="00CB09C9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CB09C9" w:rsidTr="00B01A40">
        <w:trPr>
          <w:trHeight w:val="275"/>
          <w:jc w:val="center"/>
        </w:trPr>
        <w:tc>
          <w:tcPr>
            <w:tcW w:w="1991" w:type="dxa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CB09C9" w:rsidRDefault="00CB09C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B09C9" w:rsidRDefault="00CB09C9">
            <w:pPr>
              <w:rPr>
                <w:sz w:val="20"/>
              </w:rPr>
            </w:pPr>
          </w:p>
        </w:tc>
      </w:tr>
      <w:tr w:rsidR="00CB09C9" w:rsidTr="00B01A40">
        <w:trPr>
          <w:trHeight w:val="233"/>
          <w:jc w:val="center"/>
        </w:trPr>
        <w:tc>
          <w:tcPr>
            <w:tcW w:w="1991" w:type="dxa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CB09C9" w:rsidRDefault="00CB09C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B09C9" w:rsidRDefault="00CB09C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B09C9" w:rsidRDefault="00CB09C9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B09C9" w:rsidRDefault="00CB09C9">
            <w:pPr>
              <w:rPr>
                <w:sz w:val="20"/>
              </w:rPr>
            </w:pPr>
          </w:p>
        </w:tc>
      </w:tr>
    </w:tbl>
    <w:p w:rsidR="00CB09C9" w:rsidRDefault="00CB09C9">
      <w:pPr>
        <w:ind w:left="-720" w:firstLine="720"/>
        <w:rPr>
          <w:sz w:val="20"/>
        </w:rPr>
      </w:pPr>
    </w:p>
    <w:sectPr w:rsidR="00CB09C9" w:rsidSect="00FF082B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9C9" w:rsidRDefault="00CB09C9">
      <w:r>
        <w:separator/>
      </w:r>
    </w:p>
  </w:endnote>
  <w:endnote w:type="continuationSeparator" w:id="1">
    <w:p w:rsidR="00CB09C9" w:rsidRDefault="00CB0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9C9" w:rsidRDefault="00CB0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09C9" w:rsidRDefault="00CB09C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9C9" w:rsidRDefault="00CB0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B09C9" w:rsidRDefault="00CB09C9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9C9" w:rsidRDefault="00CB09C9">
      <w:r>
        <w:separator/>
      </w:r>
    </w:p>
  </w:footnote>
  <w:footnote w:type="continuationSeparator" w:id="1">
    <w:p w:rsidR="00CB09C9" w:rsidRDefault="00CB09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CB09C9">
      <w:tc>
        <w:tcPr>
          <w:tcW w:w="5508" w:type="dxa"/>
        </w:tcPr>
        <w:p w:rsidR="00CB09C9" w:rsidRDefault="00CB09C9">
          <w:pPr>
            <w:pStyle w:val="Header"/>
          </w:pPr>
          <w:r w:rsidRPr="00082C68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CB09C9" w:rsidRDefault="00CB09C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CB09C9" w:rsidRDefault="00CB09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2C68"/>
    <w:rsid w:val="000E35ED"/>
    <w:rsid w:val="00104B8C"/>
    <w:rsid w:val="00133DDA"/>
    <w:rsid w:val="00161044"/>
    <w:rsid w:val="001F496C"/>
    <w:rsid w:val="0028464C"/>
    <w:rsid w:val="002908AC"/>
    <w:rsid w:val="002D3AFA"/>
    <w:rsid w:val="003C406D"/>
    <w:rsid w:val="003D2260"/>
    <w:rsid w:val="0040583A"/>
    <w:rsid w:val="004150FC"/>
    <w:rsid w:val="00477FDF"/>
    <w:rsid w:val="00491817"/>
    <w:rsid w:val="004A3315"/>
    <w:rsid w:val="0055386C"/>
    <w:rsid w:val="005703D7"/>
    <w:rsid w:val="00580122"/>
    <w:rsid w:val="005B0DCF"/>
    <w:rsid w:val="005B4F8D"/>
    <w:rsid w:val="005E00DB"/>
    <w:rsid w:val="005E3C29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21350"/>
    <w:rsid w:val="008936EF"/>
    <w:rsid w:val="008A1EBB"/>
    <w:rsid w:val="008F7947"/>
    <w:rsid w:val="00917BCF"/>
    <w:rsid w:val="009865EE"/>
    <w:rsid w:val="00A34223"/>
    <w:rsid w:val="00A71365"/>
    <w:rsid w:val="00AA4B78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620E6"/>
    <w:rsid w:val="00CB09C9"/>
    <w:rsid w:val="00CB0AC2"/>
    <w:rsid w:val="00CF48F3"/>
    <w:rsid w:val="00D13424"/>
    <w:rsid w:val="00D17EF9"/>
    <w:rsid w:val="00D9245E"/>
    <w:rsid w:val="00E254E1"/>
    <w:rsid w:val="00EA2C95"/>
    <w:rsid w:val="00EE5CA1"/>
    <w:rsid w:val="00F572CD"/>
    <w:rsid w:val="00FA6DC1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43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tp-srm-03\d$\logs\NPI\*.*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srm\d$\logs\NPI\*.*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2</Pages>
  <Words>127</Words>
  <Characters>724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2008-12-01T02:11:00Z</dcterms:created>
  <dcterms:modified xsi:type="dcterms:W3CDTF">2008-12-11T05:34:00Z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