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29B" w:rsidRDefault="00D2629B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D2629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2009/06/16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D2629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D2629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D2629B" w:rsidTr="004E5F02">
        <w:trPr>
          <w:cantSplit/>
          <w:trHeight w:val="45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D2629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6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2009/06/16</w:t>
              </w:r>
            </w:smartTag>
          </w:p>
        </w:tc>
      </w:tr>
      <w:tr w:rsidR="00D2629B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Batch Job</w:t>
            </w:r>
          </w:p>
        </w:tc>
      </w:tr>
      <w:tr w:rsidR="00D2629B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Batch Job on Tp-SSO-03</w:t>
            </w:r>
          </w:p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2629B" w:rsidRPr="006A6A8E" w:rsidRDefault="00D2629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</w:p>
          <w:p w:rsidR="00D2629B" w:rsidRDefault="00D2629B" w:rsidP="00A34223">
            <w:pPr>
              <w:rPr>
                <w:lang w:eastAsia="zh-TW"/>
              </w:rPr>
            </w:pPr>
          </w:p>
        </w:tc>
      </w:tr>
      <w:tr w:rsidR="00D2629B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2629B" w:rsidRDefault="00D2629B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D2629B" w:rsidRDefault="00D2629B" w:rsidP="005E00DB">
      <w:pPr>
        <w:rPr>
          <w:b/>
          <w:bCs/>
          <w:color w:val="FF0000"/>
          <w:sz w:val="20"/>
          <w:lang w:eastAsia="zh-TW"/>
        </w:rPr>
      </w:pPr>
    </w:p>
    <w:p w:rsidR="00D2629B" w:rsidRPr="00133DDA" w:rsidRDefault="00D2629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D2629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D2629B" w:rsidRDefault="00D2629B" w:rsidP="007021DC">
            <w:pPr>
              <w:rPr>
                <w:sz w:val="20"/>
                <w:lang w:eastAsia="zh-TW"/>
              </w:rPr>
            </w:pPr>
          </w:p>
        </w:tc>
      </w:tr>
      <w:tr w:rsidR="00D2629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D2629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>Tp-SSO-03</w:t>
            </w:r>
          </w:p>
        </w:tc>
      </w:tr>
      <w:tr w:rsidR="00D2629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D2629B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/>
        </w:tc>
      </w:tr>
      <w:tr w:rsidR="00D2629B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</w:rPr>
            </w:pPr>
          </w:p>
        </w:tc>
      </w:tr>
      <w:tr w:rsidR="00D2629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Pr="008936EF" w:rsidRDefault="00D2629B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Pr="008936EF" w:rsidRDefault="00D2629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Pr="008936EF" w:rsidRDefault="00D2629B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D2629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Pr="00275B87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Deploy NPI Batch Job-20090511</w:t>
            </w:r>
            <w:r w:rsidRPr="00275B87">
              <w:rPr>
                <w:b/>
                <w:bCs/>
                <w:sz w:val="20"/>
                <w:lang w:eastAsia="zh-TW"/>
              </w:rPr>
              <w:t>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2629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Pr="004E5F02" w:rsidRDefault="00D2629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2629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2629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2629B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D2629B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7021DC">
            <w:pPr>
              <w:rPr>
                <w:i/>
                <w:iCs/>
                <w:sz w:val="20"/>
              </w:rPr>
            </w:pPr>
          </w:p>
        </w:tc>
      </w:tr>
    </w:tbl>
    <w:p w:rsidR="00D2629B" w:rsidRDefault="00D2629B" w:rsidP="005E00DB">
      <w:pPr>
        <w:rPr>
          <w:b/>
          <w:bCs/>
          <w:sz w:val="20"/>
          <w:lang w:eastAsia="zh-TW"/>
        </w:rPr>
      </w:pPr>
    </w:p>
    <w:p w:rsidR="00D2629B" w:rsidRPr="00133DDA" w:rsidRDefault="00D2629B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D2629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29B" w:rsidRDefault="00D2629B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D2629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29B" w:rsidRPr="00A34223" w:rsidRDefault="00D2629B" w:rsidP="00133DDA">
            <w:pPr>
              <w:rPr>
                <w:lang w:eastAsia="zh-TW"/>
              </w:rPr>
            </w:pPr>
          </w:p>
        </w:tc>
      </w:tr>
      <w:tr w:rsidR="00D2629B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29B" w:rsidRPr="004A3315" w:rsidRDefault="00D2629B" w:rsidP="00133DDA">
            <w:pPr>
              <w:rPr>
                <w:lang w:eastAsia="zh-TW"/>
              </w:rPr>
            </w:pPr>
          </w:p>
        </w:tc>
      </w:tr>
      <w:tr w:rsidR="00D2629B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EE5CA1">
            <w:pPr>
              <w:rPr>
                <w:sz w:val="20"/>
                <w:lang w:eastAsia="zh-TW"/>
              </w:rPr>
            </w:pPr>
          </w:p>
          <w:p w:rsidR="00D2629B" w:rsidRDefault="00D2629B" w:rsidP="00EE5CA1">
            <w:pPr>
              <w:rPr>
                <w:sz w:val="20"/>
                <w:lang w:eastAsia="zh-TW"/>
              </w:rPr>
            </w:pPr>
          </w:p>
          <w:p w:rsidR="00D2629B" w:rsidRDefault="00D2629B" w:rsidP="00EE5CA1">
            <w:pPr>
              <w:rPr>
                <w:sz w:val="20"/>
                <w:lang w:eastAsia="zh-TW"/>
              </w:rPr>
            </w:pPr>
          </w:p>
        </w:tc>
      </w:tr>
      <w:tr w:rsidR="00D2629B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D2629B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29B" w:rsidRDefault="00D2629B" w:rsidP="00EE5CA1">
            <w:pPr>
              <w:rPr>
                <w:sz w:val="20"/>
                <w:lang w:eastAsia="zh-TW"/>
              </w:rPr>
            </w:pPr>
          </w:p>
          <w:p w:rsidR="00D2629B" w:rsidRDefault="00D2629B" w:rsidP="00EE5CA1">
            <w:pPr>
              <w:rPr>
                <w:sz w:val="20"/>
                <w:lang w:eastAsia="zh-TW"/>
              </w:rPr>
            </w:pPr>
          </w:p>
          <w:p w:rsidR="00D2629B" w:rsidRDefault="00D2629B" w:rsidP="00EE5CA1">
            <w:pPr>
              <w:rPr>
                <w:sz w:val="20"/>
                <w:lang w:eastAsia="zh-TW"/>
              </w:rPr>
            </w:pPr>
          </w:p>
        </w:tc>
      </w:tr>
    </w:tbl>
    <w:p w:rsidR="00D2629B" w:rsidRDefault="00D2629B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D2629B" w:rsidTr="00B01A40">
        <w:trPr>
          <w:trHeight w:val="275"/>
          <w:jc w:val="center"/>
        </w:trPr>
        <w:tc>
          <w:tcPr>
            <w:tcW w:w="1991" w:type="dxa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D2629B" w:rsidRDefault="00D2629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D2629B" w:rsidRDefault="00D2629B">
            <w:pPr>
              <w:rPr>
                <w:sz w:val="20"/>
              </w:rPr>
            </w:pPr>
          </w:p>
        </w:tc>
      </w:tr>
      <w:tr w:rsidR="00D2629B" w:rsidTr="00B01A40">
        <w:trPr>
          <w:trHeight w:val="233"/>
          <w:jc w:val="center"/>
        </w:trPr>
        <w:tc>
          <w:tcPr>
            <w:tcW w:w="1991" w:type="dxa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D2629B" w:rsidRDefault="00D2629B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D2629B" w:rsidRDefault="00D2629B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D2629B" w:rsidRDefault="00D2629B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D2629B" w:rsidRDefault="00D2629B">
            <w:pPr>
              <w:rPr>
                <w:sz w:val="20"/>
              </w:rPr>
            </w:pPr>
          </w:p>
        </w:tc>
      </w:tr>
    </w:tbl>
    <w:p w:rsidR="00D2629B" w:rsidRDefault="00D2629B">
      <w:pPr>
        <w:ind w:left="-720" w:firstLine="720"/>
        <w:rPr>
          <w:sz w:val="20"/>
        </w:rPr>
      </w:pPr>
    </w:p>
    <w:sectPr w:rsidR="00D2629B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29B" w:rsidRDefault="00D2629B">
      <w:r>
        <w:separator/>
      </w:r>
    </w:p>
  </w:endnote>
  <w:endnote w:type="continuationSeparator" w:id="1">
    <w:p w:rsidR="00D2629B" w:rsidRDefault="00D262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29B" w:rsidRDefault="00D262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629B" w:rsidRDefault="00D2629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29B" w:rsidRDefault="00D262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2629B" w:rsidRDefault="00D2629B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29B" w:rsidRDefault="00D2629B">
      <w:r>
        <w:separator/>
      </w:r>
    </w:p>
  </w:footnote>
  <w:footnote w:type="continuationSeparator" w:id="1">
    <w:p w:rsidR="00D2629B" w:rsidRDefault="00D262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D2629B">
      <w:tc>
        <w:tcPr>
          <w:tcW w:w="5508" w:type="dxa"/>
        </w:tcPr>
        <w:p w:rsidR="00D2629B" w:rsidRDefault="00D2629B">
          <w:pPr>
            <w:pStyle w:val="Header"/>
          </w:pPr>
          <w:r w:rsidRPr="009330B6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D2629B" w:rsidRDefault="00D2629B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D2629B" w:rsidRDefault="00D262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77F8B"/>
    <w:rsid w:val="00083AB0"/>
    <w:rsid w:val="000A317B"/>
    <w:rsid w:val="000E35ED"/>
    <w:rsid w:val="00100FE8"/>
    <w:rsid w:val="00104B8C"/>
    <w:rsid w:val="001174F5"/>
    <w:rsid w:val="00133DDA"/>
    <w:rsid w:val="001421E0"/>
    <w:rsid w:val="00144C79"/>
    <w:rsid w:val="00161044"/>
    <w:rsid w:val="0019017A"/>
    <w:rsid w:val="00195617"/>
    <w:rsid w:val="001F496C"/>
    <w:rsid w:val="002320D4"/>
    <w:rsid w:val="00275B87"/>
    <w:rsid w:val="00281950"/>
    <w:rsid w:val="0028464C"/>
    <w:rsid w:val="002908AC"/>
    <w:rsid w:val="002C28AC"/>
    <w:rsid w:val="0030344B"/>
    <w:rsid w:val="00304BFA"/>
    <w:rsid w:val="00382B34"/>
    <w:rsid w:val="003909B3"/>
    <w:rsid w:val="003C406D"/>
    <w:rsid w:val="003D2260"/>
    <w:rsid w:val="003F16B1"/>
    <w:rsid w:val="0040583A"/>
    <w:rsid w:val="004150FC"/>
    <w:rsid w:val="00431CB1"/>
    <w:rsid w:val="00442E1D"/>
    <w:rsid w:val="00477FDF"/>
    <w:rsid w:val="00491817"/>
    <w:rsid w:val="004A3315"/>
    <w:rsid w:val="004B2063"/>
    <w:rsid w:val="004D7A0A"/>
    <w:rsid w:val="004E5F02"/>
    <w:rsid w:val="0052166E"/>
    <w:rsid w:val="00531C1C"/>
    <w:rsid w:val="00545D24"/>
    <w:rsid w:val="00564E21"/>
    <w:rsid w:val="005724A3"/>
    <w:rsid w:val="00580122"/>
    <w:rsid w:val="005B0A11"/>
    <w:rsid w:val="005B0DCF"/>
    <w:rsid w:val="005C5F42"/>
    <w:rsid w:val="005E00DB"/>
    <w:rsid w:val="005E3C29"/>
    <w:rsid w:val="005F28DB"/>
    <w:rsid w:val="005F6D05"/>
    <w:rsid w:val="006024DB"/>
    <w:rsid w:val="00605216"/>
    <w:rsid w:val="006604A9"/>
    <w:rsid w:val="0069052D"/>
    <w:rsid w:val="006A6A8E"/>
    <w:rsid w:val="006B72E5"/>
    <w:rsid w:val="006D3B3F"/>
    <w:rsid w:val="006F268A"/>
    <w:rsid w:val="007021DC"/>
    <w:rsid w:val="0071371E"/>
    <w:rsid w:val="00760339"/>
    <w:rsid w:val="007752A6"/>
    <w:rsid w:val="007864E9"/>
    <w:rsid w:val="007C0A11"/>
    <w:rsid w:val="007D3A72"/>
    <w:rsid w:val="00800921"/>
    <w:rsid w:val="00806F03"/>
    <w:rsid w:val="00813F0D"/>
    <w:rsid w:val="00821350"/>
    <w:rsid w:val="00854EC4"/>
    <w:rsid w:val="008719F7"/>
    <w:rsid w:val="008936EF"/>
    <w:rsid w:val="008A1EBB"/>
    <w:rsid w:val="00917BCF"/>
    <w:rsid w:val="009330B6"/>
    <w:rsid w:val="00940285"/>
    <w:rsid w:val="00960AB9"/>
    <w:rsid w:val="0096103D"/>
    <w:rsid w:val="009C0121"/>
    <w:rsid w:val="00A34223"/>
    <w:rsid w:val="00A71365"/>
    <w:rsid w:val="00A871A1"/>
    <w:rsid w:val="00AB7B21"/>
    <w:rsid w:val="00AE3FE1"/>
    <w:rsid w:val="00B01A40"/>
    <w:rsid w:val="00B05AFF"/>
    <w:rsid w:val="00B260AA"/>
    <w:rsid w:val="00B32555"/>
    <w:rsid w:val="00B454AC"/>
    <w:rsid w:val="00B52F4D"/>
    <w:rsid w:val="00B92860"/>
    <w:rsid w:val="00BC1F2F"/>
    <w:rsid w:val="00BF1DC5"/>
    <w:rsid w:val="00C0234B"/>
    <w:rsid w:val="00C057D0"/>
    <w:rsid w:val="00C16E48"/>
    <w:rsid w:val="00C47780"/>
    <w:rsid w:val="00C620E6"/>
    <w:rsid w:val="00C635DD"/>
    <w:rsid w:val="00C7591F"/>
    <w:rsid w:val="00CB0AC2"/>
    <w:rsid w:val="00CB24EC"/>
    <w:rsid w:val="00CF48F3"/>
    <w:rsid w:val="00D02643"/>
    <w:rsid w:val="00D13424"/>
    <w:rsid w:val="00D17EF9"/>
    <w:rsid w:val="00D2629B"/>
    <w:rsid w:val="00D9245E"/>
    <w:rsid w:val="00DC27CB"/>
    <w:rsid w:val="00E254E1"/>
    <w:rsid w:val="00E470D1"/>
    <w:rsid w:val="00E95824"/>
    <w:rsid w:val="00EB184D"/>
    <w:rsid w:val="00EE5CA1"/>
    <w:rsid w:val="00EE79FF"/>
    <w:rsid w:val="00F01091"/>
    <w:rsid w:val="00F01D8E"/>
    <w:rsid w:val="00F24F0E"/>
    <w:rsid w:val="00F572CD"/>
    <w:rsid w:val="00F66B02"/>
    <w:rsid w:val="00F87921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81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110</Words>
  <Characters>632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20</cp:revision>
  <cp:lastPrinted>2003-04-24T00:19:00Z</cp:lastPrinted>
  <dcterms:created xsi:type="dcterms:W3CDTF">2008-12-01T02:11:00Z</dcterms:created>
  <dcterms:modified xsi:type="dcterms:W3CDTF">2009-06-16T05:39:00Z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