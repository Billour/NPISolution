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62" w:rsidRDefault="00F13E62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F13E6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2009/06/15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F13E6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F13E6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F13E6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13E6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2009/06/15</w:t>
              </w:r>
            </w:smartTag>
          </w:p>
        </w:tc>
      </w:tr>
      <w:tr w:rsidR="00F13E62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F13E6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 w:rsidP="00965B8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1.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新增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</w:p>
          <w:p w:rsidR="00F13E62" w:rsidRDefault="00F13E62" w:rsidP="00965B8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2.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正式機與測試機資料同步，一天一次</w:t>
            </w:r>
          </w:p>
          <w:p w:rsidR="00F13E62" w:rsidRDefault="00F13E62" w:rsidP="00965B8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  </w:t>
            </w:r>
            <w:r w:rsidRPr="00517883">
              <w:rPr>
                <w:b/>
                <w:bCs/>
                <w:sz w:val="20"/>
                <w:lang w:eastAsia="zh-TW"/>
              </w:rPr>
              <w:t xml:space="preserve">caerdsa.NPI_Main_PN </w:t>
            </w:r>
          </w:p>
          <w:p w:rsidR="00F13E62" w:rsidRDefault="00F13E62" w:rsidP="00965B8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  </w:t>
            </w:r>
            <w:r w:rsidRPr="00517883">
              <w:rPr>
                <w:b/>
                <w:bCs/>
                <w:sz w:val="20"/>
                <w:lang w:eastAsia="zh-TW"/>
              </w:rPr>
              <w:t>caerdsa.NPI_Main_Map</w:t>
            </w:r>
          </w:p>
          <w:p w:rsidR="00F13E62" w:rsidRDefault="00F13E62" w:rsidP="00965B8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  </w:t>
            </w:r>
            <w:r w:rsidRPr="00517883">
              <w:rPr>
                <w:b/>
                <w:bCs/>
                <w:sz w:val="20"/>
                <w:lang w:eastAsia="zh-TW"/>
              </w:rPr>
              <w:t>caerdsa.NPI_Main</w:t>
            </w:r>
          </w:p>
          <w:p w:rsidR="00F13E62" w:rsidRPr="00517883" w:rsidRDefault="00F13E62" w:rsidP="00965B8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  </w:t>
            </w:r>
            <w:r w:rsidRPr="00517883">
              <w:rPr>
                <w:b/>
                <w:bCs/>
                <w:sz w:val="20"/>
                <w:lang w:eastAsia="zh-TW"/>
              </w:rPr>
              <w:t>caerdsa.npi_group_mapping</w:t>
            </w:r>
          </w:p>
          <w:p w:rsidR="00F13E62" w:rsidRPr="00517883" w:rsidRDefault="00F13E62" w:rsidP="00965B8E">
            <w:pPr>
              <w:rPr>
                <w:b/>
                <w:bCs/>
                <w:sz w:val="20"/>
                <w:lang w:eastAsia="zh-TW"/>
              </w:rPr>
            </w:pPr>
            <w:r w:rsidRPr="00517883"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517883">
              <w:rPr>
                <w:b/>
                <w:bCs/>
                <w:sz w:val="20"/>
                <w:lang w:eastAsia="zh-TW"/>
              </w:rPr>
              <w:t>caerdsa.npi_group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lang w:eastAsia="zh-TW"/>
              </w:rPr>
              <w:t xml:space="preserve"> </w:t>
            </w:r>
          </w:p>
          <w:p w:rsidR="00F13E62" w:rsidRPr="006A6A8E" w:rsidRDefault="00F13E6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13E62" w:rsidRDefault="00F13E6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13E62" w:rsidRDefault="00F13E6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13E62" w:rsidRDefault="00F13E62" w:rsidP="00A34223">
            <w:pPr>
              <w:rPr>
                <w:lang w:eastAsia="zh-TW"/>
              </w:rPr>
            </w:pPr>
          </w:p>
        </w:tc>
      </w:tr>
      <w:tr w:rsidR="00F13E6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3E62" w:rsidRDefault="00F13E62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F13E62" w:rsidRDefault="00F13E62" w:rsidP="005E00DB">
      <w:pPr>
        <w:rPr>
          <w:b/>
          <w:bCs/>
          <w:color w:val="FF0000"/>
          <w:sz w:val="20"/>
          <w:lang w:eastAsia="zh-TW"/>
        </w:rPr>
      </w:pPr>
    </w:p>
    <w:p w:rsidR="00F13E62" w:rsidRPr="00133DDA" w:rsidRDefault="00F13E6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F13E6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  <w:lang w:eastAsia="zh-TW"/>
              </w:rPr>
              <w:t xml:space="preserve"> 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F13E62" w:rsidRDefault="00F13E62" w:rsidP="007021DC">
            <w:pPr>
              <w:rPr>
                <w:sz w:val="20"/>
                <w:lang w:eastAsia="zh-TW"/>
              </w:rPr>
            </w:pPr>
          </w:p>
        </w:tc>
      </w:tr>
      <w:tr w:rsidR="00F13E6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F13E6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>
            <w:pPr>
              <w:rPr>
                <w:lang w:eastAsia="zh-TW"/>
              </w:rPr>
            </w:pPr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>
            <w:pPr>
              <w:rPr>
                <w:lang w:eastAsia="zh-TW"/>
              </w:rPr>
            </w:pPr>
          </w:p>
        </w:tc>
      </w:tr>
      <w:tr w:rsidR="00F13E6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 xml:space="preserve">AP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/>
        </w:tc>
      </w:tr>
      <w:tr w:rsidR="00F13E6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/>
        </w:tc>
      </w:tr>
      <w:tr w:rsidR="00F13E62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  <w:tr w:rsidR="00F13E6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Pr="008936EF" w:rsidRDefault="00F13E62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Pr="008936EF" w:rsidRDefault="00F13E6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Pr="008936EF" w:rsidRDefault="00F13E6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F13E6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  <w:tr w:rsidR="00F13E6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  <w:tr w:rsidR="00F13E6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  <w:tr w:rsidR="00F13E6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  <w:tr w:rsidR="00F13E6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  <w:tr w:rsidR="00F13E62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7021DC">
            <w:pPr>
              <w:rPr>
                <w:i/>
                <w:iCs/>
                <w:sz w:val="20"/>
              </w:rPr>
            </w:pPr>
          </w:p>
        </w:tc>
      </w:tr>
    </w:tbl>
    <w:p w:rsidR="00F13E62" w:rsidRDefault="00F13E62" w:rsidP="005E00DB">
      <w:pPr>
        <w:rPr>
          <w:b/>
          <w:bCs/>
          <w:sz w:val="20"/>
          <w:lang w:eastAsia="zh-TW"/>
        </w:rPr>
      </w:pPr>
    </w:p>
    <w:p w:rsidR="00F13E62" w:rsidRPr="00133DDA" w:rsidRDefault="00F13E6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F13E6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E62" w:rsidRDefault="00F13E62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F13E6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E62" w:rsidRPr="00816275" w:rsidRDefault="00F13E62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F13E6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E62" w:rsidRPr="00965B8E" w:rsidRDefault="00F13E62" w:rsidP="00133DDA">
            <w:pPr>
              <w:rPr>
                <w:lang w:eastAsia="zh-TW"/>
              </w:rPr>
            </w:pPr>
            <w:r w:rsidRPr="00965B8E">
              <w:rPr>
                <w:lang w:eastAsia="zh-TW"/>
              </w:rPr>
              <w:t>20090610-NPI.sql</w:t>
            </w:r>
          </w:p>
        </w:tc>
      </w:tr>
      <w:tr w:rsidR="00F13E62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EE5CA1">
            <w:pPr>
              <w:rPr>
                <w:sz w:val="20"/>
                <w:lang w:eastAsia="zh-TW"/>
              </w:rPr>
            </w:pPr>
          </w:p>
          <w:p w:rsidR="00F13E62" w:rsidRPr="00816275" w:rsidRDefault="00F13E62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F13E62" w:rsidRDefault="00F13E62" w:rsidP="00EE5CA1">
            <w:pPr>
              <w:rPr>
                <w:sz w:val="20"/>
                <w:lang w:eastAsia="zh-TW"/>
              </w:rPr>
            </w:pPr>
          </w:p>
        </w:tc>
      </w:tr>
      <w:tr w:rsidR="00F13E62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F13E62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E62" w:rsidRDefault="00F13E62" w:rsidP="00EE5CA1">
            <w:pPr>
              <w:rPr>
                <w:sz w:val="20"/>
                <w:lang w:eastAsia="zh-TW"/>
              </w:rPr>
            </w:pPr>
          </w:p>
          <w:p w:rsidR="00F13E62" w:rsidRDefault="00F13E62" w:rsidP="00EE5CA1">
            <w:pPr>
              <w:rPr>
                <w:sz w:val="20"/>
                <w:lang w:eastAsia="zh-TW"/>
              </w:rPr>
            </w:pPr>
          </w:p>
          <w:p w:rsidR="00F13E62" w:rsidRDefault="00F13E62" w:rsidP="00EE5CA1">
            <w:pPr>
              <w:rPr>
                <w:sz w:val="20"/>
                <w:lang w:eastAsia="zh-TW"/>
              </w:rPr>
            </w:pPr>
          </w:p>
        </w:tc>
      </w:tr>
    </w:tbl>
    <w:p w:rsidR="00F13E62" w:rsidRDefault="00F13E62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F13E62" w:rsidTr="00B01A40">
        <w:trPr>
          <w:trHeight w:val="275"/>
          <w:jc w:val="center"/>
        </w:trPr>
        <w:tc>
          <w:tcPr>
            <w:tcW w:w="1991" w:type="dxa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F13E62" w:rsidRDefault="00F13E6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13E62" w:rsidRDefault="00F13E62">
            <w:pPr>
              <w:rPr>
                <w:sz w:val="20"/>
              </w:rPr>
            </w:pPr>
          </w:p>
        </w:tc>
      </w:tr>
      <w:tr w:rsidR="00F13E62" w:rsidTr="00B01A40">
        <w:trPr>
          <w:trHeight w:val="233"/>
          <w:jc w:val="center"/>
        </w:trPr>
        <w:tc>
          <w:tcPr>
            <w:tcW w:w="1991" w:type="dxa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F13E62" w:rsidRDefault="00F13E6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13E62" w:rsidRDefault="00F13E6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13E62" w:rsidRDefault="00F13E62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13E62" w:rsidRDefault="00F13E62">
            <w:pPr>
              <w:rPr>
                <w:sz w:val="20"/>
              </w:rPr>
            </w:pPr>
          </w:p>
        </w:tc>
      </w:tr>
    </w:tbl>
    <w:p w:rsidR="00F13E62" w:rsidRDefault="00F13E62">
      <w:pPr>
        <w:ind w:left="-720" w:firstLine="720"/>
        <w:rPr>
          <w:sz w:val="20"/>
        </w:rPr>
      </w:pPr>
    </w:p>
    <w:sectPr w:rsidR="00F13E62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E62" w:rsidRDefault="00F13E62">
      <w:r>
        <w:separator/>
      </w:r>
    </w:p>
  </w:endnote>
  <w:endnote w:type="continuationSeparator" w:id="1">
    <w:p w:rsidR="00F13E62" w:rsidRDefault="00F13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E62" w:rsidRDefault="00F13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3E62" w:rsidRDefault="00F13E6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E62" w:rsidRDefault="00F13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3E62" w:rsidRDefault="00F13E62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E62" w:rsidRDefault="00F13E62">
      <w:r>
        <w:separator/>
      </w:r>
    </w:p>
  </w:footnote>
  <w:footnote w:type="continuationSeparator" w:id="1">
    <w:p w:rsidR="00F13E62" w:rsidRDefault="00F13E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F13E62">
      <w:tc>
        <w:tcPr>
          <w:tcW w:w="5508" w:type="dxa"/>
        </w:tcPr>
        <w:p w:rsidR="00F13E62" w:rsidRDefault="00F13E62">
          <w:pPr>
            <w:pStyle w:val="Header"/>
          </w:pPr>
          <w:r w:rsidRPr="00357337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F13E62" w:rsidRDefault="00F13E6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F13E62" w:rsidRDefault="00F13E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327055"/>
    <w:rsid w:val="00357337"/>
    <w:rsid w:val="003A7797"/>
    <w:rsid w:val="003B249A"/>
    <w:rsid w:val="003C406D"/>
    <w:rsid w:val="003D2260"/>
    <w:rsid w:val="0040583A"/>
    <w:rsid w:val="00491817"/>
    <w:rsid w:val="004A2952"/>
    <w:rsid w:val="004C7C55"/>
    <w:rsid w:val="00517883"/>
    <w:rsid w:val="005719E5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375F3"/>
    <w:rsid w:val="0076519F"/>
    <w:rsid w:val="007864E9"/>
    <w:rsid w:val="00816275"/>
    <w:rsid w:val="00821350"/>
    <w:rsid w:val="00867465"/>
    <w:rsid w:val="008936EF"/>
    <w:rsid w:val="008A1EBB"/>
    <w:rsid w:val="008B13E6"/>
    <w:rsid w:val="008B2C5C"/>
    <w:rsid w:val="008F08DD"/>
    <w:rsid w:val="008F1666"/>
    <w:rsid w:val="009079A1"/>
    <w:rsid w:val="00917BCF"/>
    <w:rsid w:val="0092568C"/>
    <w:rsid w:val="00965B8E"/>
    <w:rsid w:val="009E4EEB"/>
    <w:rsid w:val="00A34223"/>
    <w:rsid w:val="00A71365"/>
    <w:rsid w:val="00B01A40"/>
    <w:rsid w:val="00B32555"/>
    <w:rsid w:val="00B454AC"/>
    <w:rsid w:val="00B52F4D"/>
    <w:rsid w:val="00B92860"/>
    <w:rsid w:val="00BB0819"/>
    <w:rsid w:val="00BC1F2F"/>
    <w:rsid w:val="00BC37E0"/>
    <w:rsid w:val="00BD10D9"/>
    <w:rsid w:val="00BF1DC5"/>
    <w:rsid w:val="00C057D0"/>
    <w:rsid w:val="00C620E6"/>
    <w:rsid w:val="00CF48F3"/>
    <w:rsid w:val="00D17EF9"/>
    <w:rsid w:val="00E254E1"/>
    <w:rsid w:val="00E64C39"/>
    <w:rsid w:val="00E85702"/>
    <w:rsid w:val="00EE5CA1"/>
    <w:rsid w:val="00F13E62"/>
    <w:rsid w:val="00F572CD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1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126</Words>
  <Characters>723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9</cp:revision>
  <cp:lastPrinted>2003-04-24T00:19:00Z</cp:lastPrinted>
  <dcterms:created xsi:type="dcterms:W3CDTF">2008-12-01T02:11:00Z</dcterms:created>
  <dcterms:modified xsi:type="dcterms:W3CDTF">2009-06-15T05:43:00Z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