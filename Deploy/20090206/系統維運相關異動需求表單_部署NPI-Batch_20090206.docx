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8C8" w:rsidRDefault="005838C8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5838C8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38C8" w:rsidRDefault="005838C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38C8" w:rsidRDefault="005838C8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2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2009/02/06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38C8" w:rsidRDefault="005838C8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38C8" w:rsidRDefault="005838C8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5838C8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38C8" w:rsidRDefault="005838C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38C8" w:rsidRDefault="005838C8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38C8" w:rsidRDefault="005838C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38C8" w:rsidRDefault="005838C8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5838C8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38C8" w:rsidRDefault="005838C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38C8" w:rsidRDefault="005838C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38C8" w:rsidRDefault="005838C8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38C8" w:rsidRDefault="005838C8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5838C8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38C8" w:rsidRDefault="005838C8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38C8" w:rsidRDefault="005838C8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5838C8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38C8" w:rsidRDefault="005838C8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38C8" w:rsidRDefault="005838C8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2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2009/02/06</w:t>
              </w:r>
            </w:smartTag>
          </w:p>
        </w:tc>
      </w:tr>
      <w:tr w:rsidR="005838C8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38C8" w:rsidRDefault="005838C8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38C8" w:rsidRDefault="005838C8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38C8" w:rsidRDefault="005838C8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38C8" w:rsidRDefault="005838C8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Batch Job</w:t>
            </w:r>
          </w:p>
        </w:tc>
      </w:tr>
      <w:tr w:rsidR="005838C8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38C8" w:rsidRDefault="005838C8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38C8" w:rsidRDefault="005838C8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Batch Job on Tp-SSO-03</w:t>
            </w:r>
          </w:p>
          <w:p w:rsidR="005838C8" w:rsidRPr="006A6A8E" w:rsidRDefault="005838C8" w:rsidP="00A34223">
            <w:pPr>
              <w:rPr>
                <w:b/>
                <w:bCs/>
                <w:sz w:val="20"/>
                <w:lang w:eastAsia="zh-TW"/>
              </w:rPr>
            </w:pPr>
          </w:p>
          <w:p w:rsidR="005838C8" w:rsidRDefault="005838C8" w:rsidP="00A34223">
            <w:pPr>
              <w:rPr>
                <w:b/>
                <w:bCs/>
                <w:sz w:val="20"/>
                <w:lang w:eastAsia="zh-TW"/>
              </w:rPr>
            </w:pPr>
          </w:p>
          <w:p w:rsidR="005838C8" w:rsidRDefault="005838C8" w:rsidP="00A34223">
            <w:pPr>
              <w:rPr>
                <w:b/>
                <w:bCs/>
                <w:sz w:val="20"/>
                <w:lang w:eastAsia="zh-TW"/>
              </w:rPr>
            </w:pPr>
          </w:p>
          <w:p w:rsidR="005838C8" w:rsidRDefault="005838C8" w:rsidP="00A34223">
            <w:pPr>
              <w:rPr>
                <w:lang w:eastAsia="zh-TW"/>
              </w:rPr>
            </w:pPr>
          </w:p>
        </w:tc>
      </w:tr>
      <w:tr w:rsidR="005838C8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38C8" w:rsidRDefault="005838C8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38C8" w:rsidRDefault="005838C8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5838C8" w:rsidRDefault="005838C8" w:rsidP="005E00DB">
      <w:pPr>
        <w:rPr>
          <w:b/>
          <w:bCs/>
          <w:color w:val="FF0000"/>
          <w:sz w:val="20"/>
          <w:lang w:eastAsia="zh-TW"/>
        </w:rPr>
      </w:pPr>
    </w:p>
    <w:p w:rsidR="005838C8" w:rsidRPr="00133DDA" w:rsidRDefault="005838C8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5838C8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5838C8" w:rsidRDefault="005838C8" w:rsidP="007021DC">
            <w:pPr>
              <w:rPr>
                <w:sz w:val="20"/>
                <w:lang w:eastAsia="zh-TW"/>
              </w:rPr>
            </w:pPr>
          </w:p>
        </w:tc>
      </w:tr>
      <w:tr w:rsidR="005838C8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5838C8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>Tp-SSO-03</w:t>
            </w:r>
          </w:p>
        </w:tc>
      </w:tr>
      <w:tr w:rsidR="005838C8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5838C8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7021DC"/>
        </w:tc>
      </w:tr>
      <w:tr w:rsidR="005838C8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7021DC">
            <w:pPr>
              <w:rPr>
                <w:i/>
                <w:iCs/>
                <w:sz w:val="20"/>
              </w:rPr>
            </w:pPr>
          </w:p>
        </w:tc>
      </w:tr>
      <w:tr w:rsidR="005838C8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Pr="008936EF" w:rsidRDefault="005838C8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Pr="008936EF" w:rsidRDefault="005838C8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Pr="008936EF" w:rsidRDefault="005838C8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5838C8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Pr="00275B87" w:rsidRDefault="005838C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Deploy NPI Batch Job-20000206</w:t>
            </w:r>
            <w:r w:rsidRPr="00275B87">
              <w:rPr>
                <w:b/>
                <w:bCs/>
                <w:sz w:val="20"/>
                <w:lang w:eastAsia="zh-TW"/>
              </w:rPr>
              <w:t>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5838C8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5838C8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5838C8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5838C8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5838C8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7021DC">
            <w:pPr>
              <w:rPr>
                <w:i/>
                <w:iCs/>
                <w:sz w:val="20"/>
              </w:rPr>
            </w:pPr>
          </w:p>
        </w:tc>
      </w:tr>
    </w:tbl>
    <w:p w:rsidR="005838C8" w:rsidRDefault="005838C8" w:rsidP="005E00DB">
      <w:pPr>
        <w:rPr>
          <w:b/>
          <w:bCs/>
          <w:sz w:val="20"/>
          <w:lang w:eastAsia="zh-TW"/>
        </w:rPr>
      </w:pPr>
    </w:p>
    <w:p w:rsidR="005838C8" w:rsidRPr="00133DDA" w:rsidRDefault="005838C8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5838C8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8C8" w:rsidRDefault="005838C8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5838C8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8C8" w:rsidRPr="00A34223" w:rsidRDefault="005838C8" w:rsidP="00133DDA">
            <w:pPr>
              <w:rPr>
                <w:lang w:eastAsia="zh-TW"/>
              </w:rPr>
            </w:pPr>
          </w:p>
        </w:tc>
      </w:tr>
      <w:tr w:rsidR="005838C8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8C8" w:rsidRPr="004A3315" w:rsidRDefault="005838C8" w:rsidP="00133DDA">
            <w:pPr>
              <w:rPr>
                <w:lang w:eastAsia="zh-TW"/>
              </w:rPr>
            </w:pPr>
          </w:p>
        </w:tc>
      </w:tr>
      <w:tr w:rsidR="005838C8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EE5CA1">
            <w:pPr>
              <w:rPr>
                <w:sz w:val="20"/>
                <w:lang w:eastAsia="zh-TW"/>
              </w:rPr>
            </w:pPr>
          </w:p>
          <w:p w:rsidR="005838C8" w:rsidRDefault="005838C8" w:rsidP="00EE5CA1">
            <w:pPr>
              <w:rPr>
                <w:sz w:val="20"/>
                <w:lang w:eastAsia="zh-TW"/>
              </w:rPr>
            </w:pPr>
          </w:p>
          <w:p w:rsidR="005838C8" w:rsidRDefault="005838C8" w:rsidP="00EE5CA1">
            <w:pPr>
              <w:rPr>
                <w:sz w:val="20"/>
                <w:lang w:eastAsia="zh-TW"/>
              </w:rPr>
            </w:pPr>
          </w:p>
        </w:tc>
      </w:tr>
      <w:tr w:rsidR="005838C8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5838C8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8C8" w:rsidRDefault="005838C8" w:rsidP="00EE5CA1">
            <w:pPr>
              <w:rPr>
                <w:sz w:val="20"/>
                <w:lang w:eastAsia="zh-TW"/>
              </w:rPr>
            </w:pPr>
          </w:p>
          <w:p w:rsidR="005838C8" w:rsidRDefault="005838C8" w:rsidP="00EE5CA1">
            <w:pPr>
              <w:rPr>
                <w:sz w:val="20"/>
                <w:lang w:eastAsia="zh-TW"/>
              </w:rPr>
            </w:pPr>
          </w:p>
          <w:p w:rsidR="005838C8" w:rsidRDefault="005838C8" w:rsidP="00EE5CA1">
            <w:pPr>
              <w:rPr>
                <w:sz w:val="20"/>
                <w:lang w:eastAsia="zh-TW"/>
              </w:rPr>
            </w:pPr>
          </w:p>
        </w:tc>
      </w:tr>
    </w:tbl>
    <w:p w:rsidR="005838C8" w:rsidRDefault="005838C8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5838C8" w:rsidTr="00B01A40">
        <w:trPr>
          <w:trHeight w:val="275"/>
          <w:jc w:val="center"/>
        </w:trPr>
        <w:tc>
          <w:tcPr>
            <w:tcW w:w="1991" w:type="dxa"/>
          </w:tcPr>
          <w:p w:rsidR="005838C8" w:rsidRDefault="005838C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5838C8" w:rsidRDefault="005838C8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5838C8" w:rsidRDefault="005838C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5838C8" w:rsidRDefault="005838C8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5838C8" w:rsidRDefault="005838C8">
            <w:pPr>
              <w:rPr>
                <w:sz w:val="20"/>
              </w:rPr>
            </w:pPr>
          </w:p>
        </w:tc>
      </w:tr>
      <w:tr w:rsidR="005838C8" w:rsidTr="00B01A40">
        <w:trPr>
          <w:trHeight w:val="233"/>
          <w:jc w:val="center"/>
        </w:trPr>
        <w:tc>
          <w:tcPr>
            <w:tcW w:w="1991" w:type="dxa"/>
          </w:tcPr>
          <w:p w:rsidR="005838C8" w:rsidRDefault="005838C8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5838C8" w:rsidRDefault="005838C8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5838C8" w:rsidRDefault="005838C8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5838C8" w:rsidRDefault="005838C8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5838C8" w:rsidRDefault="005838C8">
            <w:pPr>
              <w:rPr>
                <w:sz w:val="20"/>
              </w:rPr>
            </w:pPr>
          </w:p>
        </w:tc>
      </w:tr>
    </w:tbl>
    <w:p w:rsidR="005838C8" w:rsidRDefault="005838C8">
      <w:pPr>
        <w:ind w:left="-720" w:firstLine="720"/>
        <w:rPr>
          <w:sz w:val="20"/>
        </w:rPr>
      </w:pPr>
    </w:p>
    <w:sectPr w:rsidR="005838C8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8C8" w:rsidRDefault="005838C8">
      <w:r>
        <w:separator/>
      </w:r>
    </w:p>
  </w:endnote>
  <w:endnote w:type="continuationSeparator" w:id="1">
    <w:p w:rsidR="005838C8" w:rsidRDefault="005838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8C8" w:rsidRDefault="005838C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838C8" w:rsidRDefault="005838C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8C8" w:rsidRDefault="005838C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838C8" w:rsidRDefault="005838C8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8C8" w:rsidRDefault="005838C8">
      <w:r>
        <w:separator/>
      </w:r>
    </w:p>
  </w:footnote>
  <w:footnote w:type="continuationSeparator" w:id="1">
    <w:p w:rsidR="005838C8" w:rsidRDefault="005838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5838C8">
      <w:tc>
        <w:tcPr>
          <w:tcW w:w="5508" w:type="dxa"/>
        </w:tcPr>
        <w:p w:rsidR="005838C8" w:rsidRDefault="005838C8">
          <w:pPr>
            <w:pStyle w:val="Header"/>
          </w:pPr>
          <w:r w:rsidRPr="00F72314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5838C8" w:rsidRDefault="005838C8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5838C8" w:rsidRDefault="005838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83AB0"/>
    <w:rsid w:val="000E35ED"/>
    <w:rsid w:val="00104B8C"/>
    <w:rsid w:val="001174F5"/>
    <w:rsid w:val="00133DDA"/>
    <w:rsid w:val="001421E0"/>
    <w:rsid w:val="00161044"/>
    <w:rsid w:val="0019017A"/>
    <w:rsid w:val="00195617"/>
    <w:rsid w:val="001F496C"/>
    <w:rsid w:val="002320D4"/>
    <w:rsid w:val="00275B87"/>
    <w:rsid w:val="0028464C"/>
    <w:rsid w:val="002908AC"/>
    <w:rsid w:val="003C406D"/>
    <w:rsid w:val="003D2260"/>
    <w:rsid w:val="003F16B1"/>
    <w:rsid w:val="0040583A"/>
    <w:rsid w:val="004150FC"/>
    <w:rsid w:val="00477FDF"/>
    <w:rsid w:val="00491817"/>
    <w:rsid w:val="004A3315"/>
    <w:rsid w:val="004B2063"/>
    <w:rsid w:val="00531C1C"/>
    <w:rsid w:val="00564E21"/>
    <w:rsid w:val="005724A3"/>
    <w:rsid w:val="00580122"/>
    <w:rsid w:val="005838C8"/>
    <w:rsid w:val="005B0A11"/>
    <w:rsid w:val="005B0DCF"/>
    <w:rsid w:val="005C5F42"/>
    <w:rsid w:val="005E00DB"/>
    <w:rsid w:val="005E3C29"/>
    <w:rsid w:val="005F28DB"/>
    <w:rsid w:val="005F6D05"/>
    <w:rsid w:val="006024DB"/>
    <w:rsid w:val="006604A9"/>
    <w:rsid w:val="006A6A8E"/>
    <w:rsid w:val="006B72E5"/>
    <w:rsid w:val="006D3B3F"/>
    <w:rsid w:val="007021DC"/>
    <w:rsid w:val="00760339"/>
    <w:rsid w:val="007864E9"/>
    <w:rsid w:val="007D3A72"/>
    <w:rsid w:val="00800921"/>
    <w:rsid w:val="00813F0D"/>
    <w:rsid w:val="00821350"/>
    <w:rsid w:val="00854EC4"/>
    <w:rsid w:val="008936EF"/>
    <w:rsid w:val="008A1EBB"/>
    <w:rsid w:val="00917BCF"/>
    <w:rsid w:val="00940285"/>
    <w:rsid w:val="0096103D"/>
    <w:rsid w:val="00993DF1"/>
    <w:rsid w:val="009C0121"/>
    <w:rsid w:val="00A34223"/>
    <w:rsid w:val="00A71365"/>
    <w:rsid w:val="00A93E9B"/>
    <w:rsid w:val="00AB7B21"/>
    <w:rsid w:val="00B01A40"/>
    <w:rsid w:val="00B05AFF"/>
    <w:rsid w:val="00B31814"/>
    <w:rsid w:val="00B32555"/>
    <w:rsid w:val="00B454AC"/>
    <w:rsid w:val="00B52F4D"/>
    <w:rsid w:val="00B92860"/>
    <w:rsid w:val="00BC1F2F"/>
    <w:rsid w:val="00BF1DC5"/>
    <w:rsid w:val="00C0234B"/>
    <w:rsid w:val="00C057D0"/>
    <w:rsid w:val="00C16E48"/>
    <w:rsid w:val="00C47780"/>
    <w:rsid w:val="00C620E6"/>
    <w:rsid w:val="00C635DD"/>
    <w:rsid w:val="00CB0AC2"/>
    <w:rsid w:val="00CB24EC"/>
    <w:rsid w:val="00CF48F3"/>
    <w:rsid w:val="00D13424"/>
    <w:rsid w:val="00D17EF9"/>
    <w:rsid w:val="00D9245E"/>
    <w:rsid w:val="00E254E1"/>
    <w:rsid w:val="00EE5CA1"/>
    <w:rsid w:val="00F01091"/>
    <w:rsid w:val="00F572CD"/>
    <w:rsid w:val="00F66B02"/>
    <w:rsid w:val="00F72314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35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110</Words>
  <Characters>631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13</cp:revision>
  <cp:lastPrinted>2003-04-24T00:19:00Z</cp:lastPrinted>
  <dcterms:created xsi:type="dcterms:W3CDTF">2008-12-01T02:11:00Z</dcterms:created>
  <dcterms:modified xsi:type="dcterms:W3CDTF">2009-02-06T05:09:00Z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