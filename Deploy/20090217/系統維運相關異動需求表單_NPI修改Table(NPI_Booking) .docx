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39" w:rsidRDefault="00E64C3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64C3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2009/02/17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64C3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64C3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64C3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64C3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2009/02/17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</w:tr>
      <w:tr w:rsidR="00E64C3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E64C3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在已存在的帳號加新的</w:t>
            </w:r>
            <w:r>
              <w:rPr>
                <w:b/>
                <w:bCs/>
                <w:sz w:val="20"/>
                <w:lang w:eastAsia="zh-TW"/>
              </w:rPr>
              <w:t>Primary key</w:t>
            </w:r>
          </w:p>
          <w:p w:rsidR="00E64C39" w:rsidRPr="006A6A8E" w:rsidRDefault="00E64C3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64C39" w:rsidRDefault="00E64C3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64C39" w:rsidRDefault="00E64C3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64C39" w:rsidRDefault="00E64C39" w:rsidP="00A34223">
            <w:pPr>
              <w:rPr>
                <w:lang w:eastAsia="zh-TW"/>
              </w:rPr>
            </w:pPr>
          </w:p>
        </w:tc>
      </w:tr>
      <w:tr w:rsidR="00E64C3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4C39" w:rsidRDefault="00E64C3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64C39" w:rsidRDefault="00E64C39" w:rsidP="005E00DB">
      <w:pPr>
        <w:rPr>
          <w:b/>
          <w:bCs/>
          <w:color w:val="FF0000"/>
          <w:sz w:val="20"/>
          <w:lang w:eastAsia="zh-TW"/>
        </w:rPr>
      </w:pPr>
    </w:p>
    <w:p w:rsidR="00E64C39" w:rsidRPr="00133DDA" w:rsidRDefault="00E64C3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64C3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E64C39" w:rsidRDefault="00E64C39" w:rsidP="007021DC">
            <w:pPr>
              <w:rPr>
                <w:sz w:val="20"/>
                <w:lang w:eastAsia="zh-TW"/>
              </w:rPr>
            </w:pPr>
          </w:p>
        </w:tc>
      </w:tr>
      <w:tr w:rsidR="00E64C3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64C3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/>
        </w:tc>
      </w:tr>
      <w:tr w:rsidR="00E64C3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/>
        </w:tc>
      </w:tr>
      <w:tr w:rsidR="00E64C3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/>
        </w:tc>
      </w:tr>
      <w:tr w:rsidR="00E64C3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  <w:tr w:rsidR="00E64C3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Pr="008936EF" w:rsidRDefault="00E64C3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Pr="008936EF" w:rsidRDefault="00E64C3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Pr="008936EF" w:rsidRDefault="00E64C3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64C3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  <w:tr w:rsidR="00E64C3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  <w:tr w:rsidR="00E64C3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  <w:tr w:rsidR="00E64C3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  <w:tr w:rsidR="00E64C3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  <w:tr w:rsidR="00E64C3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7021DC">
            <w:pPr>
              <w:rPr>
                <w:i/>
                <w:iCs/>
                <w:sz w:val="20"/>
              </w:rPr>
            </w:pPr>
          </w:p>
        </w:tc>
      </w:tr>
    </w:tbl>
    <w:p w:rsidR="00E64C39" w:rsidRDefault="00E64C39" w:rsidP="005E00DB">
      <w:pPr>
        <w:rPr>
          <w:b/>
          <w:bCs/>
          <w:sz w:val="20"/>
          <w:lang w:eastAsia="zh-TW"/>
        </w:rPr>
      </w:pPr>
    </w:p>
    <w:p w:rsidR="00E64C39" w:rsidRPr="00133DDA" w:rsidRDefault="00E64C3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64C3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C39" w:rsidRDefault="00E64C3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64C3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C39" w:rsidRPr="00816275" w:rsidRDefault="00E64C39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E64C3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C39" w:rsidRPr="0076519F" w:rsidRDefault="00E64C39" w:rsidP="00133DDA">
            <w:pPr>
              <w:rPr>
                <w:lang w:eastAsia="zh-TW"/>
              </w:rPr>
            </w:pPr>
            <w:r w:rsidRPr="0076519F">
              <w:rPr>
                <w:lang w:eastAsia="zh-TW"/>
              </w:rPr>
              <w:t>20090217-add-npi-booking.sql</w:t>
            </w:r>
          </w:p>
        </w:tc>
      </w:tr>
      <w:tr w:rsidR="00E64C3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EE5CA1">
            <w:pPr>
              <w:rPr>
                <w:sz w:val="20"/>
                <w:lang w:eastAsia="zh-TW"/>
              </w:rPr>
            </w:pPr>
          </w:p>
          <w:p w:rsidR="00E64C39" w:rsidRPr="00816275" w:rsidRDefault="00E64C39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E64C39" w:rsidRDefault="00E64C39" w:rsidP="00EE5CA1">
            <w:pPr>
              <w:rPr>
                <w:sz w:val="20"/>
                <w:lang w:eastAsia="zh-TW"/>
              </w:rPr>
            </w:pPr>
          </w:p>
        </w:tc>
      </w:tr>
      <w:tr w:rsidR="00E64C3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64C3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C39" w:rsidRDefault="00E64C39" w:rsidP="00EE5CA1">
            <w:pPr>
              <w:rPr>
                <w:sz w:val="20"/>
                <w:lang w:eastAsia="zh-TW"/>
              </w:rPr>
            </w:pPr>
          </w:p>
          <w:p w:rsidR="00E64C39" w:rsidRDefault="00E64C39" w:rsidP="00EE5CA1">
            <w:pPr>
              <w:rPr>
                <w:sz w:val="20"/>
                <w:lang w:eastAsia="zh-TW"/>
              </w:rPr>
            </w:pPr>
          </w:p>
          <w:p w:rsidR="00E64C39" w:rsidRDefault="00E64C39" w:rsidP="00EE5CA1">
            <w:pPr>
              <w:rPr>
                <w:sz w:val="20"/>
                <w:lang w:eastAsia="zh-TW"/>
              </w:rPr>
            </w:pPr>
          </w:p>
        </w:tc>
      </w:tr>
    </w:tbl>
    <w:p w:rsidR="00E64C39" w:rsidRDefault="00E64C3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64C39" w:rsidTr="00B01A40">
        <w:trPr>
          <w:trHeight w:val="275"/>
          <w:jc w:val="center"/>
        </w:trPr>
        <w:tc>
          <w:tcPr>
            <w:tcW w:w="1991" w:type="dxa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64C39" w:rsidRDefault="00E64C3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64C39" w:rsidRDefault="00E64C39">
            <w:pPr>
              <w:rPr>
                <w:sz w:val="20"/>
              </w:rPr>
            </w:pPr>
          </w:p>
        </w:tc>
      </w:tr>
      <w:tr w:rsidR="00E64C39" w:rsidTr="00B01A40">
        <w:trPr>
          <w:trHeight w:val="233"/>
          <w:jc w:val="center"/>
        </w:trPr>
        <w:tc>
          <w:tcPr>
            <w:tcW w:w="1991" w:type="dxa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64C39" w:rsidRDefault="00E64C3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64C39" w:rsidRDefault="00E64C3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64C39" w:rsidRDefault="00E64C3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64C39" w:rsidRDefault="00E64C39">
            <w:pPr>
              <w:rPr>
                <w:sz w:val="20"/>
              </w:rPr>
            </w:pPr>
          </w:p>
        </w:tc>
      </w:tr>
    </w:tbl>
    <w:p w:rsidR="00E64C39" w:rsidRDefault="00E64C39">
      <w:pPr>
        <w:ind w:left="-720" w:firstLine="720"/>
        <w:rPr>
          <w:sz w:val="20"/>
        </w:rPr>
      </w:pPr>
    </w:p>
    <w:sectPr w:rsidR="00E64C39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C39" w:rsidRDefault="00E64C39">
      <w:r>
        <w:separator/>
      </w:r>
    </w:p>
  </w:endnote>
  <w:endnote w:type="continuationSeparator" w:id="1">
    <w:p w:rsidR="00E64C39" w:rsidRDefault="00E64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C39" w:rsidRDefault="00E64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4C39" w:rsidRDefault="00E64C3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C39" w:rsidRDefault="00E64C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64C39" w:rsidRDefault="00E64C3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C39" w:rsidRDefault="00E64C39">
      <w:r>
        <w:separator/>
      </w:r>
    </w:p>
  </w:footnote>
  <w:footnote w:type="continuationSeparator" w:id="1">
    <w:p w:rsidR="00E64C39" w:rsidRDefault="00E64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64C39">
      <w:tc>
        <w:tcPr>
          <w:tcW w:w="5508" w:type="dxa"/>
        </w:tcPr>
        <w:p w:rsidR="00E64C39" w:rsidRDefault="00E64C39">
          <w:pPr>
            <w:pStyle w:val="Header"/>
          </w:pPr>
          <w:r w:rsidRPr="00BB0819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64C39" w:rsidRDefault="00E64C3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64C39" w:rsidRDefault="00E64C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3C406D"/>
    <w:rsid w:val="003D2260"/>
    <w:rsid w:val="0040583A"/>
    <w:rsid w:val="00491817"/>
    <w:rsid w:val="004A2952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375F3"/>
    <w:rsid w:val="0076519F"/>
    <w:rsid w:val="007864E9"/>
    <w:rsid w:val="00816275"/>
    <w:rsid w:val="00821350"/>
    <w:rsid w:val="008936EF"/>
    <w:rsid w:val="008A1EBB"/>
    <w:rsid w:val="008F1666"/>
    <w:rsid w:val="00917BCF"/>
    <w:rsid w:val="009E4EEB"/>
    <w:rsid w:val="00A34223"/>
    <w:rsid w:val="00A71365"/>
    <w:rsid w:val="00B01A40"/>
    <w:rsid w:val="00B32555"/>
    <w:rsid w:val="00B454AC"/>
    <w:rsid w:val="00B52F4D"/>
    <w:rsid w:val="00B92860"/>
    <w:rsid w:val="00BB0819"/>
    <w:rsid w:val="00BC1F2F"/>
    <w:rsid w:val="00BC37E0"/>
    <w:rsid w:val="00BF1DC5"/>
    <w:rsid w:val="00C057D0"/>
    <w:rsid w:val="00C620E6"/>
    <w:rsid w:val="00CF48F3"/>
    <w:rsid w:val="00D17EF9"/>
    <w:rsid w:val="00E254E1"/>
    <w:rsid w:val="00E64C39"/>
    <w:rsid w:val="00E85702"/>
    <w:rsid w:val="00EE5CA1"/>
    <w:rsid w:val="00F572CD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110</Words>
  <Characters>631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5</cp:revision>
  <cp:lastPrinted>2003-04-24T00:19:00Z</cp:lastPrinted>
  <dcterms:created xsi:type="dcterms:W3CDTF">2008-12-01T02:11:00Z</dcterms:created>
  <dcterms:modified xsi:type="dcterms:W3CDTF">2009-02-17T08:25:00Z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