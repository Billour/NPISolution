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964" w:rsidRDefault="00497964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497964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7964" w:rsidRDefault="0049796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7964" w:rsidRDefault="00497964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7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2009/07/09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7964" w:rsidRDefault="00497964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7964" w:rsidRDefault="00497964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497964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7964" w:rsidRDefault="0049796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7964" w:rsidRDefault="00497964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7964" w:rsidRDefault="0049796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7964" w:rsidRDefault="00497964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497964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7964" w:rsidRDefault="0049796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7964" w:rsidRDefault="00497964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7964" w:rsidRDefault="00497964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7964" w:rsidRDefault="00497964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497964" w:rsidTr="004E5F02">
        <w:trPr>
          <w:cantSplit/>
          <w:trHeight w:val="456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7964" w:rsidRDefault="00497964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7964" w:rsidRDefault="00497964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497964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7964" w:rsidRDefault="00497964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7964" w:rsidRDefault="00497964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7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2009/07/09</w:t>
              </w:r>
            </w:smartTag>
          </w:p>
        </w:tc>
      </w:tr>
      <w:tr w:rsidR="00497964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7964" w:rsidRDefault="00497964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7964" w:rsidRDefault="00497964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7964" w:rsidRDefault="00497964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7964" w:rsidRDefault="00497964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Batch Job</w:t>
            </w:r>
          </w:p>
        </w:tc>
      </w:tr>
      <w:tr w:rsidR="00497964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7964" w:rsidRDefault="00497964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7964" w:rsidRDefault="00497964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 xml:space="preserve"> NPI Web Site</w:t>
            </w:r>
          </w:p>
          <w:p w:rsidR="00497964" w:rsidRDefault="00497964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 xml:space="preserve"> NPI Batch Job</w:t>
            </w:r>
          </w:p>
          <w:p w:rsidR="00497964" w:rsidRPr="006A6A8E" w:rsidRDefault="00497964" w:rsidP="00A34223">
            <w:pPr>
              <w:rPr>
                <w:b/>
                <w:bCs/>
                <w:sz w:val="20"/>
                <w:lang w:eastAsia="zh-TW"/>
              </w:rPr>
            </w:pPr>
          </w:p>
          <w:p w:rsidR="00497964" w:rsidRDefault="00497964" w:rsidP="00A34223">
            <w:pPr>
              <w:rPr>
                <w:b/>
                <w:bCs/>
                <w:sz w:val="20"/>
                <w:lang w:eastAsia="zh-TW"/>
              </w:rPr>
            </w:pPr>
          </w:p>
          <w:p w:rsidR="00497964" w:rsidRDefault="00497964" w:rsidP="00A34223">
            <w:pPr>
              <w:rPr>
                <w:b/>
                <w:bCs/>
                <w:sz w:val="20"/>
                <w:lang w:eastAsia="zh-TW"/>
              </w:rPr>
            </w:pPr>
          </w:p>
          <w:p w:rsidR="00497964" w:rsidRDefault="00497964" w:rsidP="00A34223">
            <w:pPr>
              <w:rPr>
                <w:lang w:eastAsia="zh-TW"/>
              </w:rPr>
            </w:pPr>
          </w:p>
        </w:tc>
      </w:tr>
      <w:tr w:rsidR="00497964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7964" w:rsidRDefault="00497964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7964" w:rsidRDefault="00497964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497964" w:rsidRDefault="00497964" w:rsidP="005E00DB">
      <w:pPr>
        <w:rPr>
          <w:b/>
          <w:bCs/>
          <w:color w:val="FF0000"/>
          <w:sz w:val="20"/>
          <w:lang w:eastAsia="zh-TW"/>
        </w:rPr>
      </w:pPr>
    </w:p>
    <w:p w:rsidR="00497964" w:rsidRPr="00133DDA" w:rsidRDefault="00497964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49796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Default="0049796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Default="00497964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497964" w:rsidRDefault="00497964" w:rsidP="007021DC">
            <w:pPr>
              <w:rPr>
                <w:sz w:val="20"/>
                <w:lang w:eastAsia="zh-TW"/>
              </w:rPr>
            </w:pPr>
          </w:p>
        </w:tc>
      </w:tr>
      <w:tr w:rsidR="0049796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Default="0049796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Default="00497964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49796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Default="00497964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Default="00497964">
            <w:pPr>
              <w:rPr>
                <w:lang w:eastAsia="zh-TW"/>
              </w:rPr>
            </w:pPr>
          </w:p>
        </w:tc>
      </w:tr>
      <w:tr w:rsidR="0049796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Default="0049796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Default="00497964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49796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Default="0049796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Default="00497964" w:rsidP="007021DC"/>
        </w:tc>
      </w:tr>
      <w:tr w:rsidR="00497964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Default="0049796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Default="00497964" w:rsidP="007021DC">
            <w:pPr>
              <w:rPr>
                <w:i/>
                <w:iCs/>
                <w:sz w:val="20"/>
              </w:rPr>
            </w:pPr>
          </w:p>
        </w:tc>
      </w:tr>
      <w:tr w:rsidR="0049796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Pr="008936EF" w:rsidRDefault="00497964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Pr="008936EF" w:rsidRDefault="00497964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Pr="008936EF" w:rsidRDefault="00497964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49796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Pr="00CC4219" w:rsidRDefault="00497964" w:rsidP="007021DC">
            <w:pPr>
              <w:rPr>
                <w:b/>
                <w:bCs/>
                <w:sz w:val="20"/>
                <w:lang w:eastAsia="zh-TW"/>
              </w:rPr>
            </w:pPr>
            <w:r w:rsidRPr="00CC4219">
              <w:rPr>
                <w:b/>
                <w:bCs/>
                <w:sz w:val="20"/>
                <w:lang w:eastAsia="zh-TW"/>
              </w:rPr>
              <w:t>DeployNPIWeb.bak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Default="00497964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 Web SOP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Default="0049796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49796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Pr="00CC4219" w:rsidRDefault="00497964" w:rsidP="007021DC">
            <w:pPr>
              <w:rPr>
                <w:b/>
                <w:bCs/>
                <w:sz w:val="20"/>
                <w:lang w:eastAsia="zh-TW"/>
              </w:rPr>
            </w:pPr>
            <w:r w:rsidRPr="00CC4219">
              <w:rPr>
                <w:b/>
                <w:bCs/>
                <w:sz w:val="20"/>
                <w:lang w:eastAsia="zh-TW"/>
              </w:rPr>
              <w:t>DeployNPIBatch.bak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Default="00497964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>NPI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 Batch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Default="0049796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49796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Default="00497964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Default="00497964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Default="0049796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49796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Default="00497964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Default="00497964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Default="0049796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497964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Default="0049796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Default="00497964" w:rsidP="007021DC">
            <w:pPr>
              <w:rPr>
                <w:i/>
                <w:iCs/>
                <w:sz w:val="20"/>
              </w:rPr>
            </w:pPr>
          </w:p>
        </w:tc>
      </w:tr>
    </w:tbl>
    <w:p w:rsidR="00497964" w:rsidRDefault="00497964" w:rsidP="005E00DB">
      <w:pPr>
        <w:rPr>
          <w:b/>
          <w:bCs/>
          <w:sz w:val="20"/>
          <w:lang w:eastAsia="zh-TW"/>
        </w:rPr>
      </w:pPr>
    </w:p>
    <w:p w:rsidR="00497964" w:rsidRPr="00133DDA" w:rsidRDefault="00497964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497964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Default="00497964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964" w:rsidRDefault="00497964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497964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Default="00497964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964" w:rsidRPr="00A34223" w:rsidRDefault="00497964" w:rsidP="00133DDA">
            <w:pPr>
              <w:rPr>
                <w:lang w:eastAsia="zh-TW"/>
              </w:rPr>
            </w:pPr>
          </w:p>
        </w:tc>
      </w:tr>
      <w:tr w:rsidR="00497964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Default="00497964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964" w:rsidRPr="004A3315" w:rsidRDefault="00497964" w:rsidP="00133DDA">
            <w:pPr>
              <w:rPr>
                <w:lang w:eastAsia="zh-TW"/>
              </w:rPr>
            </w:pPr>
          </w:p>
        </w:tc>
      </w:tr>
      <w:tr w:rsidR="00497964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Default="00497964" w:rsidP="00EE5CA1">
            <w:pPr>
              <w:rPr>
                <w:sz w:val="20"/>
                <w:lang w:eastAsia="zh-TW"/>
              </w:rPr>
            </w:pPr>
          </w:p>
          <w:p w:rsidR="00497964" w:rsidRDefault="00497964" w:rsidP="00EE5CA1">
            <w:pPr>
              <w:rPr>
                <w:sz w:val="20"/>
                <w:lang w:eastAsia="zh-TW"/>
              </w:rPr>
            </w:pPr>
          </w:p>
          <w:p w:rsidR="00497964" w:rsidRDefault="00497964" w:rsidP="00EE5CA1">
            <w:pPr>
              <w:rPr>
                <w:sz w:val="20"/>
                <w:lang w:eastAsia="zh-TW"/>
              </w:rPr>
            </w:pPr>
          </w:p>
        </w:tc>
      </w:tr>
      <w:tr w:rsidR="00497964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Default="00497964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Default="00497964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497964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64" w:rsidRDefault="00497964" w:rsidP="00EE5CA1">
            <w:pPr>
              <w:rPr>
                <w:sz w:val="20"/>
                <w:lang w:eastAsia="zh-TW"/>
              </w:rPr>
            </w:pPr>
          </w:p>
          <w:p w:rsidR="00497964" w:rsidRDefault="00497964" w:rsidP="00EE5CA1">
            <w:pPr>
              <w:rPr>
                <w:sz w:val="20"/>
                <w:lang w:eastAsia="zh-TW"/>
              </w:rPr>
            </w:pPr>
          </w:p>
          <w:p w:rsidR="00497964" w:rsidRDefault="00497964" w:rsidP="00EE5CA1">
            <w:pPr>
              <w:rPr>
                <w:sz w:val="20"/>
                <w:lang w:eastAsia="zh-TW"/>
              </w:rPr>
            </w:pPr>
          </w:p>
        </w:tc>
      </w:tr>
    </w:tbl>
    <w:p w:rsidR="00497964" w:rsidRDefault="00497964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497964" w:rsidTr="00B01A40">
        <w:trPr>
          <w:trHeight w:val="275"/>
          <w:jc w:val="center"/>
        </w:trPr>
        <w:tc>
          <w:tcPr>
            <w:tcW w:w="1991" w:type="dxa"/>
          </w:tcPr>
          <w:p w:rsidR="00497964" w:rsidRDefault="0049796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497964" w:rsidRDefault="00497964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497964" w:rsidRDefault="0049796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497964" w:rsidRDefault="00497964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497964" w:rsidRDefault="00497964">
            <w:pPr>
              <w:rPr>
                <w:sz w:val="20"/>
              </w:rPr>
            </w:pPr>
          </w:p>
        </w:tc>
      </w:tr>
      <w:tr w:rsidR="00497964" w:rsidTr="00B01A40">
        <w:trPr>
          <w:trHeight w:val="233"/>
          <w:jc w:val="center"/>
        </w:trPr>
        <w:tc>
          <w:tcPr>
            <w:tcW w:w="1991" w:type="dxa"/>
          </w:tcPr>
          <w:p w:rsidR="00497964" w:rsidRDefault="00497964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497964" w:rsidRDefault="00497964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497964" w:rsidRDefault="00497964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497964" w:rsidRDefault="00497964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497964" w:rsidRDefault="00497964">
            <w:pPr>
              <w:rPr>
                <w:sz w:val="20"/>
              </w:rPr>
            </w:pPr>
          </w:p>
        </w:tc>
      </w:tr>
    </w:tbl>
    <w:p w:rsidR="00497964" w:rsidRDefault="00497964">
      <w:pPr>
        <w:ind w:left="-720" w:firstLine="720"/>
        <w:rPr>
          <w:sz w:val="20"/>
        </w:rPr>
      </w:pPr>
    </w:p>
    <w:sectPr w:rsidR="00497964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964" w:rsidRDefault="00497964">
      <w:r>
        <w:separator/>
      </w:r>
    </w:p>
  </w:endnote>
  <w:endnote w:type="continuationSeparator" w:id="1">
    <w:p w:rsidR="00497964" w:rsidRDefault="004979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964" w:rsidRDefault="004979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97964" w:rsidRDefault="0049796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964" w:rsidRDefault="004979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97964" w:rsidRDefault="00497964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964" w:rsidRDefault="00497964">
      <w:r>
        <w:separator/>
      </w:r>
    </w:p>
  </w:footnote>
  <w:footnote w:type="continuationSeparator" w:id="1">
    <w:p w:rsidR="00497964" w:rsidRDefault="004979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497964">
      <w:tc>
        <w:tcPr>
          <w:tcW w:w="5508" w:type="dxa"/>
        </w:tcPr>
        <w:p w:rsidR="00497964" w:rsidRDefault="00497964">
          <w:pPr>
            <w:pStyle w:val="Header"/>
          </w:pPr>
          <w:r w:rsidRPr="00D02054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497964" w:rsidRDefault="00497964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497964" w:rsidRDefault="004979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33AD9"/>
    <w:rsid w:val="00077F8B"/>
    <w:rsid w:val="00083AB0"/>
    <w:rsid w:val="000E35ED"/>
    <w:rsid w:val="00100FE8"/>
    <w:rsid w:val="00104B8C"/>
    <w:rsid w:val="001174F5"/>
    <w:rsid w:val="00133DDA"/>
    <w:rsid w:val="001421E0"/>
    <w:rsid w:val="00144C79"/>
    <w:rsid w:val="00161044"/>
    <w:rsid w:val="0019017A"/>
    <w:rsid w:val="00195617"/>
    <w:rsid w:val="001D1717"/>
    <w:rsid w:val="001F496C"/>
    <w:rsid w:val="002320D4"/>
    <w:rsid w:val="00275B87"/>
    <w:rsid w:val="00281950"/>
    <w:rsid w:val="0028464C"/>
    <w:rsid w:val="002908AC"/>
    <w:rsid w:val="002C28AC"/>
    <w:rsid w:val="002D36B7"/>
    <w:rsid w:val="002F1907"/>
    <w:rsid w:val="0030344B"/>
    <w:rsid w:val="00304BFA"/>
    <w:rsid w:val="00382B34"/>
    <w:rsid w:val="003C406D"/>
    <w:rsid w:val="003D2260"/>
    <w:rsid w:val="003F16B1"/>
    <w:rsid w:val="0040583A"/>
    <w:rsid w:val="004150FC"/>
    <w:rsid w:val="00431CB1"/>
    <w:rsid w:val="00477FDF"/>
    <w:rsid w:val="00491817"/>
    <w:rsid w:val="00497964"/>
    <w:rsid w:val="004A3315"/>
    <w:rsid w:val="004B2063"/>
    <w:rsid w:val="004D7A0A"/>
    <w:rsid w:val="004E5F02"/>
    <w:rsid w:val="0052166E"/>
    <w:rsid w:val="00531C1C"/>
    <w:rsid w:val="00552317"/>
    <w:rsid w:val="00564E21"/>
    <w:rsid w:val="00570005"/>
    <w:rsid w:val="005724A3"/>
    <w:rsid w:val="00580122"/>
    <w:rsid w:val="005B0A11"/>
    <w:rsid w:val="005B0DCF"/>
    <w:rsid w:val="005C5F42"/>
    <w:rsid w:val="005E00DB"/>
    <w:rsid w:val="005E3C29"/>
    <w:rsid w:val="005F28DB"/>
    <w:rsid w:val="005F6D05"/>
    <w:rsid w:val="006024DB"/>
    <w:rsid w:val="00605216"/>
    <w:rsid w:val="00654CF9"/>
    <w:rsid w:val="00656658"/>
    <w:rsid w:val="006604A9"/>
    <w:rsid w:val="0069052D"/>
    <w:rsid w:val="006A6A8E"/>
    <w:rsid w:val="006B72E5"/>
    <w:rsid w:val="006D3B3F"/>
    <w:rsid w:val="006F268A"/>
    <w:rsid w:val="007021DC"/>
    <w:rsid w:val="00760339"/>
    <w:rsid w:val="007752A6"/>
    <w:rsid w:val="007864E9"/>
    <w:rsid w:val="007C0A11"/>
    <w:rsid w:val="007D3A72"/>
    <w:rsid w:val="00800921"/>
    <w:rsid w:val="00806F03"/>
    <w:rsid w:val="00813F0D"/>
    <w:rsid w:val="00821350"/>
    <w:rsid w:val="00854EC4"/>
    <w:rsid w:val="00865FF3"/>
    <w:rsid w:val="008719F7"/>
    <w:rsid w:val="008936EF"/>
    <w:rsid w:val="008A1EBB"/>
    <w:rsid w:val="00917BCF"/>
    <w:rsid w:val="00940285"/>
    <w:rsid w:val="00960AB9"/>
    <w:rsid w:val="0096103D"/>
    <w:rsid w:val="009858E2"/>
    <w:rsid w:val="00990411"/>
    <w:rsid w:val="009C0121"/>
    <w:rsid w:val="00A34223"/>
    <w:rsid w:val="00A71365"/>
    <w:rsid w:val="00A871A1"/>
    <w:rsid w:val="00AB7B21"/>
    <w:rsid w:val="00AE3FE1"/>
    <w:rsid w:val="00B01A40"/>
    <w:rsid w:val="00B05AFF"/>
    <w:rsid w:val="00B12C11"/>
    <w:rsid w:val="00B260AA"/>
    <w:rsid w:val="00B32555"/>
    <w:rsid w:val="00B454AC"/>
    <w:rsid w:val="00B52F4D"/>
    <w:rsid w:val="00B92860"/>
    <w:rsid w:val="00BC1F2F"/>
    <w:rsid w:val="00BF1DC5"/>
    <w:rsid w:val="00C0234B"/>
    <w:rsid w:val="00C057D0"/>
    <w:rsid w:val="00C16E48"/>
    <w:rsid w:val="00C47780"/>
    <w:rsid w:val="00C620E6"/>
    <w:rsid w:val="00C635DD"/>
    <w:rsid w:val="00C7591F"/>
    <w:rsid w:val="00CB0AC2"/>
    <w:rsid w:val="00CB24EC"/>
    <w:rsid w:val="00CC4219"/>
    <w:rsid w:val="00CF48F3"/>
    <w:rsid w:val="00D02054"/>
    <w:rsid w:val="00D02643"/>
    <w:rsid w:val="00D13424"/>
    <w:rsid w:val="00D17EF9"/>
    <w:rsid w:val="00D9245E"/>
    <w:rsid w:val="00DC27CB"/>
    <w:rsid w:val="00E254E1"/>
    <w:rsid w:val="00E95824"/>
    <w:rsid w:val="00EB184D"/>
    <w:rsid w:val="00EE5CA1"/>
    <w:rsid w:val="00EE79FF"/>
    <w:rsid w:val="00F01091"/>
    <w:rsid w:val="00F01D8E"/>
    <w:rsid w:val="00F572CD"/>
    <w:rsid w:val="00F66B02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75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1</Pages>
  <Words>110</Words>
  <Characters>629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21</cp:revision>
  <cp:lastPrinted>2003-04-24T00:19:00Z</cp:lastPrinted>
  <dcterms:created xsi:type="dcterms:W3CDTF">2008-12-01T02:11:00Z</dcterms:created>
  <dcterms:modified xsi:type="dcterms:W3CDTF">2009-07-09T01:54:00Z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