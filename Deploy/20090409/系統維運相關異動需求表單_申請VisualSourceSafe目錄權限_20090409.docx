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B2" w:rsidRDefault="007D7AB2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7D7AB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4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2009/04/09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7D7AB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7D7AB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7D7AB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7D7AB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4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2009/04/09</w:t>
              </w:r>
            </w:smartTag>
          </w:p>
        </w:tc>
      </w:tr>
      <w:tr w:rsidR="007D7AB2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7D7AB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Pr="00320308" w:rsidRDefault="007D7AB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320308">
              <w:rPr>
                <w:b/>
                <w:bCs/>
                <w:sz w:val="20"/>
                <w:lang w:eastAsia="zh-TW"/>
              </w:rPr>
              <w:t>Yulin Li(</w:t>
            </w:r>
            <w:r w:rsidRPr="00320308">
              <w:rPr>
                <w:rFonts w:hint="eastAsia"/>
                <w:b/>
                <w:bCs/>
                <w:sz w:val="20"/>
                <w:lang w:eastAsia="zh-TW"/>
              </w:rPr>
              <w:t>黎郁伶</w:t>
            </w:r>
            <w:r w:rsidRPr="0032030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</w:t>
            </w:r>
            <w:hyperlink r:id="rId7" w:history="1">
              <w:r w:rsidRPr="004B6A01">
                <w:rPr>
                  <w:rStyle w:val="Hyperlink"/>
                  <w:b/>
                  <w:bCs/>
                  <w:sz w:val="20"/>
                  <w:lang w:eastAsia="zh-TW"/>
                </w:rPr>
                <w:t>\\tp-srm-01\SourceSafe</w:t>
              </w:r>
            </w:hyperlink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的權限，以使用</w:t>
            </w:r>
            <w:r>
              <w:rPr>
                <w:b/>
                <w:bCs/>
                <w:sz w:val="20"/>
                <w:lang w:eastAsia="zh-TW"/>
              </w:rPr>
              <w:t xml:space="preserve">Visual Source Safe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功能</w:t>
            </w:r>
          </w:p>
          <w:p w:rsidR="007D7AB2" w:rsidRDefault="007D7AB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D7AB2" w:rsidRDefault="007D7AB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D7AB2" w:rsidRDefault="007D7AB2" w:rsidP="00A34223">
            <w:pPr>
              <w:rPr>
                <w:lang w:eastAsia="zh-TW"/>
              </w:rPr>
            </w:pPr>
          </w:p>
        </w:tc>
      </w:tr>
      <w:tr w:rsidR="007D7AB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7AB2" w:rsidRDefault="007D7AB2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7D7AB2" w:rsidRDefault="007D7AB2" w:rsidP="005E00DB">
      <w:pPr>
        <w:rPr>
          <w:b/>
          <w:bCs/>
          <w:color w:val="FF0000"/>
          <w:sz w:val="20"/>
          <w:lang w:eastAsia="zh-TW"/>
        </w:rPr>
      </w:pPr>
    </w:p>
    <w:p w:rsidR="007D7AB2" w:rsidRPr="00133DDA" w:rsidRDefault="007D7AB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7D7AB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7D7AB2" w:rsidRDefault="007D7AB2" w:rsidP="007021DC">
            <w:pPr>
              <w:rPr>
                <w:sz w:val="20"/>
                <w:lang w:eastAsia="zh-TW"/>
              </w:rPr>
            </w:pPr>
          </w:p>
        </w:tc>
      </w:tr>
      <w:tr w:rsidR="007D7AB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7D7AB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>
            <w:pPr>
              <w:rPr>
                <w:lang w:eastAsia="zh-TW"/>
              </w:rPr>
            </w:pPr>
          </w:p>
        </w:tc>
      </w:tr>
      <w:tr w:rsidR="007D7AB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7D7AB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/>
        </w:tc>
      </w:tr>
      <w:tr w:rsidR="007D7AB2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</w:rPr>
            </w:pPr>
          </w:p>
        </w:tc>
      </w:tr>
      <w:tr w:rsidR="007D7AB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Pr="008936EF" w:rsidRDefault="007D7AB2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Pr="008936EF" w:rsidRDefault="007D7AB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Pr="008936EF" w:rsidRDefault="007D7AB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7D7AB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Pr="00C16E48" w:rsidRDefault="007D7AB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D7AB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D7AB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D7AB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D7AB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D7AB2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7021DC">
            <w:pPr>
              <w:rPr>
                <w:i/>
                <w:iCs/>
                <w:sz w:val="20"/>
              </w:rPr>
            </w:pPr>
          </w:p>
        </w:tc>
      </w:tr>
    </w:tbl>
    <w:p w:rsidR="007D7AB2" w:rsidRDefault="007D7AB2" w:rsidP="005E00DB">
      <w:pPr>
        <w:rPr>
          <w:b/>
          <w:bCs/>
          <w:sz w:val="20"/>
          <w:lang w:eastAsia="zh-TW"/>
        </w:rPr>
      </w:pPr>
    </w:p>
    <w:p w:rsidR="007D7AB2" w:rsidRPr="00133DDA" w:rsidRDefault="007D7AB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7D7AB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B2" w:rsidRDefault="007D7AB2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7D7AB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B2" w:rsidRPr="00A34223" w:rsidRDefault="007D7AB2" w:rsidP="00133DDA">
            <w:pPr>
              <w:rPr>
                <w:lang w:eastAsia="zh-TW"/>
              </w:rPr>
            </w:pPr>
          </w:p>
        </w:tc>
      </w:tr>
      <w:tr w:rsidR="007D7AB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B2" w:rsidRPr="004A3315" w:rsidRDefault="007D7AB2" w:rsidP="00133DDA">
            <w:pPr>
              <w:rPr>
                <w:lang w:eastAsia="zh-TW"/>
              </w:rPr>
            </w:pPr>
          </w:p>
        </w:tc>
      </w:tr>
      <w:tr w:rsidR="007D7AB2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EE5CA1">
            <w:pPr>
              <w:rPr>
                <w:sz w:val="20"/>
                <w:lang w:eastAsia="zh-TW"/>
              </w:rPr>
            </w:pPr>
          </w:p>
          <w:p w:rsidR="007D7AB2" w:rsidRDefault="007D7AB2" w:rsidP="00EE5CA1">
            <w:pPr>
              <w:rPr>
                <w:sz w:val="20"/>
                <w:lang w:eastAsia="zh-TW"/>
              </w:rPr>
            </w:pPr>
          </w:p>
          <w:p w:rsidR="007D7AB2" w:rsidRDefault="007D7AB2" w:rsidP="00EE5CA1">
            <w:pPr>
              <w:rPr>
                <w:sz w:val="20"/>
                <w:lang w:eastAsia="zh-TW"/>
              </w:rPr>
            </w:pPr>
          </w:p>
        </w:tc>
      </w:tr>
      <w:tr w:rsidR="007D7AB2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7D7AB2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B2" w:rsidRDefault="007D7AB2" w:rsidP="00EE5CA1">
            <w:pPr>
              <w:rPr>
                <w:sz w:val="20"/>
                <w:lang w:eastAsia="zh-TW"/>
              </w:rPr>
            </w:pPr>
          </w:p>
          <w:p w:rsidR="007D7AB2" w:rsidRDefault="007D7AB2" w:rsidP="00EE5CA1">
            <w:pPr>
              <w:rPr>
                <w:sz w:val="20"/>
                <w:lang w:eastAsia="zh-TW"/>
              </w:rPr>
            </w:pPr>
          </w:p>
          <w:p w:rsidR="007D7AB2" w:rsidRDefault="007D7AB2" w:rsidP="00EE5CA1">
            <w:pPr>
              <w:rPr>
                <w:sz w:val="20"/>
                <w:lang w:eastAsia="zh-TW"/>
              </w:rPr>
            </w:pPr>
          </w:p>
        </w:tc>
      </w:tr>
    </w:tbl>
    <w:p w:rsidR="007D7AB2" w:rsidRDefault="007D7AB2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7D7AB2" w:rsidTr="00B01A40">
        <w:trPr>
          <w:trHeight w:val="275"/>
          <w:jc w:val="center"/>
        </w:trPr>
        <w:tc>
          <w:tcPr>
            <w:tcW w:w="1991" w:type="dxa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7D7AB2" w:rsidRDefault="007D7AB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D7AB2" w:rsidRDefault="007D7AB2">
            <w:pPr>
              <w:rPr>
                <w:sz w:val="20"/>
              </w:rPr>
            </w:pPr>
          </w:p>
        </w:tc>
      </w:tr>
      <w:tr w:rsidR="007D7AB2" w:rsidTr="00B01A40">
        <w:trPr>
          <w:trHeight w:val="233"/>
          <w:jc w:val="center"/>
        </w:trPr>
        <w:tc>
          <w:tcPr>
            <w:tcW w:w="1991" w:type="dxa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7D7AB2" w:rsidRDefault="007D7AB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D7AB2" w:rsidRDefault="007D7AB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D7AB2" w:rsidRDefault="007D7AB2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D7AB2" w:rsidRDefault="007D7AB2">
            <w:pPr>
              <w:rPr>
                <w:sz w:val="20"/>
              </w:rPr>
            </w:pPr>
          </w:p>
        </w:tc>
      </w:tr>
    </w:tbl>
    <w:p w:rsidR="007D7AB2" w:rsidRDefault="007D7AB2">
      <w:pPr>
        <w:ind w:left="-720" w:firstLine="720"/>
        <w:rPr>
          <w:sz w:val="20"/>
        </w:rPr>
      </w:pPr>
    </w:p>
    <w:sectPr w:rsidR="007D7AB2" w:rsidSect="00FF082B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AB2" w:rsidRDefault="007D7AB2">
      <w:r>
        <w:separator/>
      </w:r>
    </w:p>
  </w:endnote>
  <w:endnote w:type="continuationSeparator" w:id="1">
    <w:p w:rsidR="007D7AB2" w:rsidRDefault="007D7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B2" w:rsidRDefault="007D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7AB2" w:rsidRDefault="007D7AB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B2" w:rsidRDefault="007D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D7AB2" w:rsidRDefault="007D7AB2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AB2" w:rsidRDefault="007D7AB2">
      <w:r>
        <w:separator/>
      </w:r>
    </w:p>
  </w:footnote>
  <w:footnote w:type="continuationSeparator" w:id="1">
    <w:p w:rsidR="007D7AB2" w:rsidRDefault="007D7A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7D7AB2">
      <w:tc>
        <w:tcPr>
          <w:tcW w:w="5508" w:type="dxa"/>
        </w:tcPr>
        <w:p w:rsidR="007D7AB2" w:rsidRDefault="007D7AB2">
          <w:pPr>
            <w:pStyle w:val="Header"/>
          </w:pPr>
          <w:r w:rsidRPr="00F61BB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7D7AB2" w:rsidRDefault="007D7AB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7D7AB2" w:rsidRDefault="007D7A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2063"/>
    <w:rsid w:val="00097613"/>
    <w:rsid w:val="000D1C00"/>
    <w:rsid w:val="000E35ED"/>
    <w:rsid w:val="000F7D79"/>
    <w:rsid w:val="00104B8C"/>
    <w:rsid w:val="001071B1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320308"/>
    <w:rsid w:val="00325C6E"/>
    <w:rsid w:val="00352A2B"/>
    <w:rsid w:val="003C105F"/>
    <w:rsid w:val="003C406D"/>
    <w:rsid w:val="003D2260"/>
    <w:rsid w:val="003E4ABB"/>
    <w:rsid w:val="0040583A"/>
    <w:rsid w:val="00407670"/>
    <w:rsid w:val="004150FC"/>
    <w:rsid w:val="00477FDF"/>
    <w:rsid w:val="00491817"/>
    <w:rsid w:val="004A3315"/>
    <w:rsid w:val="004B2063"/>
    <w:rsid w:val="004B6A01"/>
    <w:rsid w:val="004E7476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8731A"/>
    <w:rsid w:val="00795B64"/>
    <w:rsid w:val="007D3A72"/>
    <w:rsid w:val="007D7AB2"/>
    <w:rsid w:val="00800921"/>
    <w:rsid w:val="00813F0D"/>
    <w:rsid w:val="00821350"/>
    <w:rsid w:val="00864D95"/>
    <w:rsid w:val="008936EF"/>
    <w:rsid w:val="008A1EBB"/>
    <w:rsid w:val="008E07A0"/>
    <w:rsid w:val="008E2F5F"/>
    <w:rsid w:val="00917BCF"/>
    <w:rsid w:val="00923F4A"/>
    <w:rsid w:val="009263A7"/>
    <w:rsid w:val="009A2612"/>
    <w:rsid w:val="00A34223"/>
    <w:rsid w:val="00A40D6E"/>
    <w:rsid w:val="00A4260D"/>
    <w:rsid w:val="00A617E1"/>
    <w:rsid w:val="00A655DD"/>
    <w:rsid w:val="00A71365"/>
    <w:rsid w:val="00AB7B21"/>
    <w:rsid w:val="00B01A40"/>
    <w:rsid w:val="00B05AFF"/>
    <w:rsid w:val="00B32555"/>
    <w:rsid w:val="00B454AC"/>
    <w:rsid w:val="00B52F4D"/>
    <w:rsid w:val="00B80C63"/>
    <w:rsid w:val="00B92860"/>
    <w:rsid w:val="00B9541C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1BB1"/>
    <w:rsid w:val="00F66B02"/>
    <w:rsid w:val="00FA3109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tp-srm-01\SourceSa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112</Words>
  <Characters>642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2008-12-30T01:18:00Z</dcterms:created>
  <dcterms:modified xsi:type="dcterms:W3CDTF">2009-04-09T01:28:00Z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