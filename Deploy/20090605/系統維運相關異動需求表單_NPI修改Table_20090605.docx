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465" w:rsidRDefault="0086746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86746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2009/06/05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86746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86746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86746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86746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2009/06/05</w:t>
              </w:r>
            </w:smartTag>
          </w:p>
        </w:tc>
      </w:tr>
      <w:tr w:rsidR="0086746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86746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修改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</w:p>
          <w:p w:rsidR="00867465" w:rsidRPr="006A6A8E" w:rsidRDefault="0086746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67465" w:rsidRDefault="0086746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67465" w:rsidRDefault="0086746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867465" w:rsidRDefault="00867465" w:rsidP="00A34223">
            <w:pPr>
              <w:rPr>
                <w:lang w:eastAsia="zh-TW"/>
              </w:rPr>
            </w:pPr>
          </w:p>
        </w:tc>
      </w:tr>
      <w:tr w:rsidR="0086746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7465" w:rsidRDefault="0086746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867465" w:rsidRDefault="00867465" w:rsidP="005E00DB">
      <w:pPr>
        <w:rPr>
          <w:b/>
          <w:bCs/>
          <w:color w:val="FF0000"/>
          <w:sz w:val="20"/>
          <w:lang w:eastAsia="zh-TW"/>
        </w:rPr>
      </w:pPr>
    </w:p>
    <w:p w:rsidR="00867465" w:rsidRPr="00133DDA" w:rsidRDefault="0086746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86746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867465" w:rsidRDefault="00867465" w:rsidP="007021DC">
            <w:pPr>
              <w:rPr>
                <w:sz w:val="20"/>
                <w:lang w:eastAsia="zh-TW"/>
              </w:rPr>
            </w:pPr>
          </w:p>
        </w:tc>
      </w:tr>
      <w:tr w:rsidR="0086746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86746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/>
        </w:tc>
      </w:tr>
      <w:tr w:rsidR="0086746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/>
        </w:tc>
      </w:tr>
      <w:tr w:rsidR="0086746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/>
        </w:tc>
      </w:tr>
      <w:tr w:rsidR="0086746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</w:tr>
      <w:tr w:rsidR="0086746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Pr="008936EF" w:rsidRDefault="0086746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Pr="008936EF" w:rsidRDefault="0086746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Pr="008936EF" w:rsidRDefault="0086746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86746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</w:tr>
      <w:tr w:rsidR="0086746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</w:tr>
      <w:tr w:rsidR="0086746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</w:tr>
      <w:tr w:rsidR="0086746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</w:tr>
      <w:tr w:rsidR="0086746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</w:tr>
      <w:tr w:rsidR="0086746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7021DC">
            <w:pPr>
              <w:rPr>
                <w:i/>
                <w:iCs/>
                <w:sz w:val="20"/>
              </w:rPr>
            </w:pPr>
          </w:p>
        </w:tc>
      </w:tr>
    </w:tbl>
    <w:p w:rsidR="00867465" w:rsidRDefault="00867465" w:rsidP="005E00DB">
      <w:pPr>
        <w:rPr>
          <w:b/>
          <w:bCs/>
          <w:sz w:val="20"/>
          <w:lang w:eastAsia="zh-TW"/>
        </w:rPr>
      </w:pPr>
    </w:p>
    <w:p w:rsidR="00867465" w:rsidRPr="00133DDA" w:rsidRDefault="0086746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86746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465" w:rsidRDefault="0086746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86746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465" w:rsidRPr="00816275" w:rsidRDefault="00867465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86746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465" w:rsidRPr="003B249A" w:rsidRDefault="00867465" w:rsidP="00133DDA">
            <w:pPr>
              <w:rPr>
                <w:lang w:eastAsia="zh-TW"/>
              </w:rPr>
            </w:pPr>
            <w:r w:rsidRPr="003B249A">
              <w:rPr>
                <w:lang w:eastAsia="zh-TW"/>
              </w:rPr>
              <w:t>Create-AssemblyNo-20090605.sql</w:t>
            </w:r>
          </w:p>
        </w:tc>
      </w:tr>
      <w:tr w:rsidR="0086746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EE5CA1">
            <w:pPr>
              <w:rPr>
                <w:sz w:val="20"/>
                <w:lang w:eastAsia="zh-TW"/>
              </w:rPr>
            </w:pPr>
          </w:p>
          <w:p w:rsidR="00867465" w:rsidRPr="00816275" w:rsidRDefault="00867465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867465" w:rsidRDefault="00867465" w:rsidP="00EE5CA1">
            <w:pPr>
              <w:rPr>
                <w:sz w:val="20"/>
                <w:lang w:eastAsia="zh-TW"/>
              </w:rPr>
            </w:pPr>
          </w:p>
        </w:tc>
      </w:tr>
      <w:tr w:rsidR="0086746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86746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65" w:rsidRDefault="00867465" w:rsidP="00EE5CA1">
            <w:pPr>
              <w:rPr>
                <w:sz w:val="20"/>
                <w:lang w:eastAsia="zh-TW"/>
              </w:rPr>
            </w:pPr>
          </w:p>
          <w:p w:rsidR="00867465" w:rsidRDefault="00867465" w:rsidP="00EE5CA1">
            <w:pPr>
              <w:rPr>
                <w:sz w:val="20"/>
                <w:lang w:eastAsia="zh-TW"/>
              </w:rPr>
            </w:pPr>
          </w:p>
          <w:p w:rsidR="00867465" w:rsidRDefault="00867465" w:rsidP="00EE5CA1">
            <w:pPr>
              <w:rPr>
                <w:sz w:val="20"/>
                <w:lang w:eastAsia="zh-TW"/>
              </w:rPr>
            </w:pPr>
          </w:p>
        </w:tc>
      </w:tr>
    </w:tbl>
    <w:p w:rsidR="00867465" w:rsidRDefault="0086746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867465" w:rsidTr="00B01A40">
        <w:trPr>
          <w:trHeight w:val="275"/>
          <w:jc w:val="center"/>
        </w:trPr>
        <w:tc>
          <w:tcPr>
            <w:tcW w:w="1991" w:type="dxa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867465" w:rsidRDefault="0086746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67465" w:rsidRDefault="00867465">
            <w:pPr>
              <w:rPr>
                <w:sz w:val="20"/>
              </w:rPr>
            </w:pPr>
          </w:p>
        </w:tc>
      </w:tr>
      <w:tr w:rsidR="00867465" w:rsidTr="00B01A40">
        <w:trPr>
          <w:trHeight w:val="233"/>
          <w:jc w:val="center"/>
        </w:trPr>
        <w:tc>
          <w:tcPr>
            <w:tcW w:w="1991" w:type="dxa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867465" w:rsidRDefault="0086746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867465" w:rsidRDefault="0086746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867465" w:rsidRDefault="0086746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867465" w:rsidRDefault="00867465">
            <w:pPr>
              <w:rPr>
                <w:sz w:val="20"/>
              </w:rPr>
            </w:pPr>
          </w:p>
        </w:tc>
      </w:tr>
    </w:tbl>
    <w:p w:rsidR="00867465" w:rsidRDefault="00867465">
      <w:pPr>
        <w:ind w:left="-720" w:firstLine="720"/>
        <w:rPr>
          <w:sz w:val="20"/>
        </w:rPr>
      </w:pPr>
    </w:p>
    <w:sectPr w:rsidR="0086746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465" w:rsidRDefault="00867465">
      <w:r>
        <w:separator/>
      </w:r>
    </w:p>
  </w:endnote>
  <w:endnote w:type="continuationSeparator" w:id="1">
    <w:p w:rsidR="00867465" w:rsidRDefault="00867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65" w:rsidRDefault="008674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7465" w:rsidRDefault="0086746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65" w:rsidRDefault="008674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67465" w:rsidRDefault="0086746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465" w:rsidRDefault="00867465">
      <w:r>
        <w:separator/>
      </w:r>
    </w:p>
  </w:footnote>
  <w:footnote w:type="continuationSeparator" w:id="1">
    <w:p w:rsidR="00867465" w:rsidRDefault="008674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867465">
      <w:tc>
        <w:tcPr>
          <w:tcW w:w="5508" w:type="dxa"/>
        </w:tcPr>
        <w:p w:rsidR="00867465" w:rsidRDefault="00867465">
          <w:pPr>
            <w:pStyle w:val="Header"/>
          </w:pPr>
          <w:r w:rsidRPr="005719E5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867465" w:rsidRDefault="0086746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867465" w:rsidRDefault="00867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F496C"/>
    <w:rsid w:val="0028464C"/>
    <w:rsid w:val="002908AC"/>
    <w:rsid w:val="00327055"/>
    <w:rsid w:val="003B249A"/>
    <w:rsid w:val="003C406D"/>
    <w:rsid w:val="003D2260"/>
    <w:rsid w:val="0040583A"/>
    <w:rsid w:val="00491817"/>
    <w:rsid w:val="004A2952"/>
    <w:rsid w:val="004C7C55"/>
    <w:rsid w:val="005719E5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375F3"/>
    <w:rsid w:val="0076519F"/>
    <w:rsid w:val="007864E9"/>
    <w:rsid w:val="00816275"/>
    <w:rsid w:val="00821350"/>
    <w:rsid w:val="00867465"/>
    <w:rsid w:val="008936EF"/>
    <w:rsid w:val="008A1EBB"/>
    <w:rsid w:val="008B13E6"/>
    <w:rsid w:val="008B2C5C"/>
    <w:rsid w:val="008F08DD"/>
    <w:rsid w:val="008F1666"/>
    <w:rsid w:val="009079A1"/>
    <w:rsid w:val="00917BCF"/>
    <w:rsid w:val="009E4EEB"/>
    <w:rsid w:val="00A34223"/>
    <w:rsid w:val="00A71365"/>
    <w:rsid w:val="00B01A40"/>
    <w:rsid w:val="00B32555"/>
    <w:rsid w:val="00B454AC"/>
    <w:rsid w:val="00B52F4D"/>
    <w:rsid w:val="00B92860"/>
    <w:rsid w:val="00BB0819"/>
    <w:rsid w:val="00BC1F2F"/>
    <w:rsid w:val="00BC37E0"/>
    <w:rsid w:val="00BD10D9"/>
    <w:rsid w:val="00BF1DC5"/>
    <w:rsid w:val="00C057D0"/>
    <w:rsid w:val="00C620E6"/>
    <w:rsid w:val="00CF48F3"/>
    <w:rsid w:val="00D17EF9"/>
    <w:rsid w:val="00E254E1"/>
    <w:rsid w:val="00E64C39"/>
    <w:rsid w:val="00E85702"/>
    <w:rsid w:val="00EE5CA1"/>
    <w:rsid w:val="00F572CD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84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107</Words>
  <Characters>614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2008-12-01T02:11:00Z</dcterms:created>
  <dcterms:modified xsi:type="dcterms:W3CDTF">2009-06-05T06:24:00Z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